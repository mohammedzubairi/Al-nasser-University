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75434350"/>
        <w:docPartObj>
          <w:docPartGallery w:val="Cover Pages"/>
          <w:docPartUnique/>
        </w:docPartObj>
      </w:sdtPr>
      <w:sdtContent>
        <w:p w14:paraId="47597FD6" w14:textId="1C32F740" w:rsidR="00714BDC" w:rsidRDefault="00714BDC"/>
        <w:p w14:paraId="3F24705E" w14:textId="4C59C023" w:rsidR="00697A9A" w:rsidRDefault="003027A7" w:rsidP="00697A9A">
          <w:r>
            <w:rPr>
              <w:noProof/>
            </w:rPr>
            <mc:AlternateContent>
              <mc:Choice Requires="wps">
                <w:drawing>
                  <wp:anchor distT="45720" distB="45720" distL="114300" distR="114300" simplePos="0" relativeHeight="251678720" behindDoc="0" locked="0" layoutInCell="1" allowOverlap="1" wp14:anchorId="2A2CD8DB" wp14:editId="6C82AE06">
                    <wp:simplePos x="0" y="0"/>
                    <wp:positionH relativeFrom="margin">
                      <wp:align>right</wp:align>
                    </wp:positionH>
                    <wp:positionV relativeFrom="paragraph">
                      <wp:posOffset>7240996</wp:posOffset>
                    </wp:positionV>
                    <wp:extent cx="6389370" cy="641985"/>
                    <wp:effectExtent l="0" t="0" r="1143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9914" cy="641985"/>
                            </a:xfrm>
                            <a:prstGeom prst="rect">
                              <a:avLst/>
                            </a:prstGeom>
                            <a:solidFill>
                              <a:srgbClr val="FFFFFF"/>
                            </a:solidFill>
                            <a:ln w="9525">
                              <a:solidFill>
                                <a:srgbClr val="000000"/>
                              </a:solidFill>
                              <a:miter lim="800000"/>
                              <a:headEnd/>
                              <a:tailEnd/>
                            </a:ln>
                          </wps:spPr>
                          <wps:txbx>
                            <w:txbxContent>
                              <w:p w14:paraId="23B75C39" w14:textId="5C0CC5C1" w:rsidR="003027A7" w:rsidRPr="003027A7" w:rsidRDefault="003027A7">
                                <w:pPr>
                                  <w:rPr>
                                    <w:sz w:val="28"/>
                                    <w:szCs w:val="28"/>
                                  </w:rPr>
                                </w:pPr>
                                <w:r w:rsidRPr="003027A7">
                                  <w:rPr>
                                    <w:sz w:val="28"/>
                                    <w:szCs w:val="28"/>
                                  </w:rPr>
                                  <w:t>Name: Mohammed Al-zubairi</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2A2CD8DB" id="_x0000_t202" coordsize="21600,21600" o:spt="202" path="m,l,21600r21600,l21600,xe">
                    <v:stroke joinstyle="miter"/>
                    <v:path gradientshapeok="t" o:connecttype="rect"/>
                  </v:shapetype>
                  <v:shape id="Text Box 2" o:spid="_x0000_s1026" type="#_x0000_t202" style="position:absolute;margin-left:451.9pt;margin-top:570.15pt;width:503.1pt;height:50.55pt;z-index:2516787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">
                    <v:textbox>
                      <w:txbxContent>
                        <w:p w14:paraId="23B75C39" w14:textId="5C0CC5C1" w:rsidR="003027A7" w:rsidRPr="003027A7" w:rsidRDefault="003027A7">
                          <w:pPr>
                            <w:rPr>
                              <w:sz w:val="28"/>
                              <w:szCs w:val="28"/>
                            </w:rPr>
                          </w:pPr>
                          <w:r w:rsidRPr="003027A7">
                            <w:rPr>
                              <w:sz w:val="28"/>
                              <w:szCs w:val="28"/>
                            </w:rPr>
                            <w:t>Name: Mohammed Al-zubairi</w:t>
                          </w:r>
                        </w:p>
                      </w:txbxContent>
                    </v:textbox>
                    <w10:wrap type="square" anchorx="margin"/>
                  </v:shape>
                </w:pict>
              </mc:Fallback>
            </mc:AlternateContent>
          </w:r>
          <w:r w:rsidR="00697A9A">
            <w:rPr>
              <w:b/>
              <w:bCs/>
              <w:noProof/>
            </w:rPr>
            <mc:AlternateContent>
              <mc:Choice Requires="wps">
                <w:drawing>
                  <wp:anchor distT="0" distB="0" distL="114300" distR="114300" simplePos="0" relativeHeight="251674624" behindDoc="1" locked="0" layoutInCell="1" allowOverlap="0" wp14:anchorId="7FC90E6B" wp14:editId="2927E0CE">
                    <wp:simplePos x="0" y="0"/>
                    <wp:positionH relativeFrom="page">
                      <wp:posOffset>478971</wp:posOffset>
                    </wp:positionH>
                    <wp:positionV relativeFrom="margin">
                      <wp:posOffset>1447438</wp:posOffset>
                    </wp:positionV>
                    <wp:extent cx="5823585" cy="3823607"/>
                    <wp:effectExtent l="0" t="0" r="5715" b="5715"/>
                    <wp:wrapNone/>
                    <wp:docPr id="14" name="Text Box 14" descr="Report title"/>
                    <wp:cNvGraphicFramePr/>
                    <a:graphic xmlns:a="http://schemas.openxmlformats.org/drawingml/2006/main">
                      <a:graphicData uri="http://schemas.microsoft.com/office/word/2010/wordprocessingShape">
                        <wps:wsp>
                          <wps:cNvSpPr txBox="1"/>
                          <wps:spPr>
                            <a:xfrm>
                              <a:off x="0" y="0"/>
                              <a:ext cx="5823585" cy="38236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15015981"/>
                                  <w:placeholder>
                                    <w:docPart w:val="7DA0EF68DFF44F6491A8E901C910FAFF"/>
                                  </w:placeholder>
                                  <w:dataBinding w:prefixMappings="xmlns:ns0='http://purl.org/dc/elements/1.1/' xmlns:ns1='http://schemas.openxmlformats.org/package/2006/metadata/core-properties' " w:xpath="/ns1:coreProperties[1]/ns0:title[1]" w:storeItemID="{6C3C8BC8-F283-45AE-878A-BAB7291924A1}"/>
                                  <w:text/>
                                </w:sdtPr>
                                <w:sdtContent>
                                  <w:p w14:paraId="05C66469" w14:textId="2D221435" w:rsidR="003027A7" w:rsidRPr="003027A7" w:rsidRDefault="000F57EB" w:rsidP="003027A7">
                                    <w:pPr>
                                      <w:pStyle w:val="Title"/>
                                    </w:pPr>
                                    <w:r>
                                      <w:t>Data Structure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90E6B" id="Text Box 14" o:spid="_x0000_s1027" type="#_x0000_t202" alt="Report title" style="position:absolute;margin-left:37.7pt;margin-top:113.95pt;width:458.55pt;height:301.0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" o:allowoverlap="f" filled="f" stroked="f" strokeweight=".5pt">
                    <v:textbox inset="0,0,0,0">
                      <w:txbxContent>
                        <w:sdt>
                          <w:sdtPr>
                            <w:alias w:val="Title"/>
                            <w:tag w:val=""/>
                            <w:id w:val="2115015981"/>
                            <w:placeholder>
                              <w:docPart w:val="7DA0EF68DFF44F6491A8E901C910FAFF"/>
                            </w:placeholder>
                            <w:dataBinding w:prefixMappings="xmlns:ns0='http://purl.org/dc/elements/1.1/' xmlns:ns1='http://schemas.openxmlformats.org/package/2006/metadata/core-properties' " w:xpath="/ns1:coreProperties[1]/ns0:title[1]" w:storeItemID="{6C3C8BC8-F283-45AE-878A-BAB7291924A1}"/>
                            <w:text/>
                          </w:sdtPr>
                          <w:sdtContent>
                            <w:p w14:paraId="05C66469" w14:textId="2D221435" w:rsidR="003027A7" w:rsidRPr="003027A7" w:rsidRDefault="000F57EB" w:rsidP="003027A7">
                              <w:pPr>
                                <w:pStyle w:val="Title"/>
                              </w:pPr>
                              <w:r>
                                <w:t>Data Structure</w:t>
                              </w:r>
                            </w:p>
                          </w:sdtContent>
                        </w:sdt>
                      </w:txbxContent>
                    </v:textbox>
                    <w10:wrap anchorx="page" anchory="margin"/>
                  </v:shape>
                </w:pict>
              </mc:Fallback>
            </mc:AlternateContent>
          </w:r>
          <w:r w:rsidR="000F57EB">
            <w:br w:type="page"/>
          </w:r>
        </w:p>
      </w:sdtContent>
    </w:sdt>
    <w:p w14:paraId="246253E3" w14:textId="77777777" w:rsidR="00697A9A" w:rsidRDefault="00697A9A" w:rsidP="00697A9A">
      <w:pPr>
        <w:pStyle w:val="ListParagraph"/>
        <w:numPr>
          <w:ilvl w:val="0"/>
          <w:numId w:val="6"/>
        </w:numPr>
        <w:rPr>
          <w:b/>
          <w:bCs/>
          <w:sz w:val="28"/>
          <w:szCs w:val="28"/>
        </w:rPr>
      </w:pPr>
      <w:r w:rsidRPr="00697A9A">
        <w:rPr>
          <w:b/>
          <w:bCs/>
          <w:sz w:val="28"/>
          <w:szCs w:val="28"/>
        </w:rPr>
        <w:lastRenderedPageBreak/>
        <w:t xml:space="preserve">What is the difference between Type* </w:t>
      </w:r>
      <w:proofErr w:type="spellStart"/>
      <w:r w:rsidRPr="00697A9A">
        <w:rPr>
          <w:b/>
          <w:bCs/>
          <w:sz w:val="28"/>
          <w:szCs w:val="28"/>
        </w:rPr>
        <w:t>pointer_name</w:t>
      </w:r>
      <w:proofErr w:type="spellEnd"/>
      <w:r w:rsidRPr="00697A9A">
        <w:rPr>
          <w:b/>
          <w:bCs/>
          <w:sz w:val="28"/>
          <w:szCs w:val="28"/>
        </w:rPr>
        <w:t>; and</w:t>
      </w:r>
    </w:p>
    <w:p w14:paraId="393D7471" w14:textId="6B38FEB5" w:rsidR="00697A9A" w:rsidRDefault="00697A9A" w:rsidP="00697A9A">
      <w:pPr>
        <w:pStyle w:val="ListParagraph"/>
        <w:rPr>
          <w:b/>
          <w:bCs/>
          <w:sz w:val="28"/>
          <w:szCs w:val="28"/>
        </w:rPr>
      </w:pPr>
      <w:r w:rsidRPr="00697A9A">
        <w:rPr>
          <w:b/>
          <w:bCs/>
          <w:sz w:val="28"/>
          <w:szCs w:val="28"/>
        </w:rPr>
        <w:t>Type *</w:t>
      </w:r>
      <w:proofErr w:type="spellStart"/>
      <w:r w:rsidRPr="00697A9A">
        <w:rPr>
          <w:b/>
          <w:bCs/>
          <w:sz w:val="28"/>
          <w:szCs w:val="28"/>
        </w:rPr>
        <w:t>pointer_name</w:t>
      </w:r>
      <w:proofErr w:type="spellEnd"/>
      <w:r w:rsidRPr="00697A9A">
        <w:rPr>
          <w:b/>
          <w:bCs/>
          <w:sz w:val="28"/>
          <w:szCs w:val="28"/>
        </w:rPr>
        <w:t>?</w:t>
      </w:r>
    </w:p>
    <w:p w14:paraId="04905E64" w14:textId="77777777" w:rsidR="00697A9A" w:rsidRPr="00697A9A" w:rsidRDefault="00697A9A" w:rsidP="00697A9A">
      <w:pPr>
        <w:pStyle w:val="ListParagraph"/>
        <w:rPr>
          <w:b/>
          <w:bCs/>
          <w:sz w:val="28"/>
          <w:szCs w:val="28"/>
        </w:rPr>
      </w:pPr>
    </w:p>
    <w:p w14:paraId="491D4EE7" w14:textId="3C536338" w:rsidR="00697A9A" w:rsidRDefault="00697A9A" w:rsidP="00697A9A">
      <w:proofErr w:type="spellStart"/>
      <w:r>
        <w:t>DataType</w:t>
      </w:r>
      <w:proofErr w:type="spellEnd"/>
      <w:r>
        <w:t xml:space="preserve">* </w:t>
      </w:r>
      <w:proofErr w:type="spellStart"/>
      <w:r>
        <w:t>pointer_name</w:t>
      </w:r>
      <w:proofErr w:type="spellEnd"/>
      <w:r>
        <w:t xml:space="preserve">; and </w:t>
      </w:r>
      <w:proofErr w:type="spellStart"/>
      <w:r>
        <w:t>DataType</w:t>
      </w:r>
      <w:proofErr w:type="spellEnd"/>
      <w:r>
        <w:t xml:space="preserve"> *</w:t>
      </w:r>
      <w:proofErr w:type="spellStart"/>
      <w:r>
        <w:t>pointer_name</w:t>
      </w:r>
      <w:proofErr w:type="spellEnd"/>
      <w:r>
        <w:t>; are syntactically equivalent. The difference between them lies purely in the style and readability preference of the programmer.</w:t>
      </w:r>
    </w:p>
    <w:p w14:paraId="23EA9ACC" w14:textId="77777777" w:rsidR="00697A9A" w:rsidRDefault="00697A9A" w:rsidP="00697A9A"/>
    <w:p w14:paraId="6C54FAA3" w14:textId="6C1E27F0" w:rsidR="00697A9A" w:rsidRPr="00697A9A" w:rsidRDefault="00697A9A" w:rsidP="00697A9A">
      <w:pPr>
        <w:rPr>
          <w:b/>
          <w:bCs/>
          <w:sz w:val="28"/>
          <w:szCs w:val="28"/>
        </w:rPr>
      </w:pPr>
      <w:r w:rsidRPr="00697A9A">
        <w:rPr>
          <w:b/>
          <w:bCs/>
          <w:sz w:val="28"/>
          <w:szCs w:val="28"/>
        </w:rPr>
        <w:t>Explanation:</w:t>
      </w:r>
    </w:p>
    <w:p w14:paraId="56700627" w14:textId="0538B902" w:rsidR="00697A9A" w:rsidRDefault="00697A9A" w:rsidP="00697A9A">
      <w:r>
        <w:t xml:space="preserve">int* </w:t>
      </w:r>
      <w:proofErr w:type="spellStart"/>
      <w:r>
        <w:t>pointer_name</w:t>
      </w:r>
      <w:proofErr w:type="spellEnd"/>
      <w:r>
        <w:t xml:space="preserve">: This style suggests that the type of the variable </w:t>
      </w:r>
      <w:proofErr w:type="spellStart"/>
      <w:r w:rsidRPr="00697A9A">
        <w:rPr>
          <w:b/>
          <w:bCs/>
          <w:i/>
          <w:iCs/>
        </w:rPr>
        <w:t>pointer_name</w:t>
      </w:r>
      <w:proofErr w:type="spellEnd"/>
      <w:r>
        <w:t xml:space="preserve"> is a </w:t>
      </w:r>
      <w:r w:rsidRPr="00697A9A">
        <w:rPr>
          <w:b/>
          <w:bCs/>
          <w:i/>
          <w:iCs/>
        </w:rPr>
        <w:t>pointer to Type</w:t>
      </w:r>
      <w:r>
        <w:t>. Some programmers prefer this style because it visually groups the `*` with the type, indicating that the variable is of a pointer type.</w:t>
      </w:r>
    </w:p>
    <w:p w14:paraId="22A8E9F9" w14:textId="63F80C70" w:rsidR="00697A9A" w:rsidRDefault="00697A9A" w:rsidP="00697A9A">
      <w:proofErr w:type="spellStart"/>
      <w:r>
        <w:t>DataType</w:t>
      </w:r>
      <w:proofErr w:type="spellEnd"/>
      <w:r>
        <w:t xml:space="preserve"> *</w:t>
      </w:r>
      <w:proofErr w:type="spellStart"/>
      <w:r>
        <w:t>pointer_name</w:t>
      </w:r>
      <w:proofErr w:type="spellEnd"/>
      <w:r>
        <w:t xml:space="preserve">: In this style, the </w:t>
      </w:r>
      <w:r w:rsidRPr="00697A9A">
        <w:rPr>
          <w:b/>
          <w:bCs/>
        </w:rPr>
        <w:t>`*</w:t>
      </w:r>
      <w:r>
        <w:t xml:space="preserve">` is placed next to the variable name, which can be interpreted as the variable </w:t>
      </w:r>
      <w:proofErr w:type="spellStart"/>
      <w:r w:rsidRPr="00697A9A">
        <w:rPr>
          <w:b/>
          <w:bCs/>
          <w:i/>
          <w:iCs/>
        </w:rPr>
        <w:t>pointer_name</w:t>
      </w:r>
      <w:proofErr w:type="spellEnd"/>
      <w:r>
        <w:t xml:space="preserve"> is a pointer to `Type`". This is the style commonly seen in many C and C++ codebases, as it aligns with the way multiple pointers can be declared in the same line, like </w:t>
      </w:r>
      <w:r w:rsidRPr="00697A9A">
        <w:rPr>
          <w:b/>
          <w:bCs/>
          <w:i/>
          <w:iCs/>
        </w:rPr>
        <w:t>Type *pointer1, *pointer2.</w:t>
      </w:r>
    </w:p>
    <w:p w14:paraId="52BC306F" w14:textId="77777777" w:rsidR="00697A9A" w:rsidRDefault="00697A9A" w:rsidP="00697A9A"/>
    <w:p w14:paraId="62C6D69B" w14:textId="6669D5B7" w:rsidR="00697A9A" w:rsidRDefault="00697A9A" w:rsidP="00697A9A">
      <w:r w:rsidRPr="00697A9A">
        <w:rPr>
          <w:b/>
          <w:bCs/>
          <w:sz w:val="28"/>
          <w:szCs w:val="28"/>
        </w:rPr>
        <w:t>Key Poin</w:t>
      </w:r>
      <w:r>
        <w:rPr>
          <w:b/>
          <w:bCs/>
          <w:sz w:val="28"/>
          <w:szCs w:val="28"/>
        </w:rPr>
        <w:t>t:</w:t>
      </w:r>
    </w:p>
    <w:p w14:paraId="0123E269" w14:textId="77777777" w:rsidR="00697A9A" w:rsidRDefault="00697A9A" w:rsidP="00697A9A">
      <w:r>
        <w:t>The placement of the `*` does not change the meaning of the code. Both styles will compile to the same machine code, and the choice of which style to use is up to the individual or team coding standards.</w:t>
      </w:r>
    </w:p>
    <w:p w14:paraId="4F8A1194" w14:textId="5BEF1474" w:rsidR="00714BDC" w:rsidRDefault="00714BDC">
      <w:pPr>
        <w:rPr>
          <w:b/>
          <w:bCs/>
        </w:rPr>
      </w:pPr>
    </w:p>
    <w:p w14:paraId="7DF08020" w14:textId="0E70519A" w:rsidR="00697A9A" w:rsidRDefault="00697A9A">
      <w:pPr>
        <w:rPr>
          <w:b/>
          <w:bCs/>
        </w:rPr>
      </w:pPr>
    </w:p>
    <w:p w14:paraId="05F72BBC" w14:textId="765573E8" w:rsidR="00697A9A" w:rsidRDefault="00697A9A">
      <w:pPr>
        <w:rPr>
          <w:b/>
          <w:bCs/>
        </w:rPr>
      </w:pPr>
    </w:p>
    <w:p w14:paraId="474C765B" w14:textId="5B654A43" w:rsidR="00697A9A" w:rsidRDefault="00697A9A">
      <w:pPr>
        <w:rPr>
          <w:b/>
          <w:bCs/>
        </w:rPr>
      </w:pPr>
    </w:p>
    <w:p w14:paraId="57DED7F0" w14:textId="1B0EE5BC" w:rsidR="00697A9A" w:rsidRDefault="00697A9A">
      <w:pPr>
        <w:rPr>
          <w:b/>
          <w:bCs/>
        </w:rPr>
      </w:pPr>
    </w:p>
    <w:p w14:paraId="25902515" w14:textId="3813266B" w:rsidR="00697A9A" w:rsidRDefault="00697A9A">
      <w:pPr>
        <w:rPr>
          <w:b/>
          <w:bCs/>
        </w:rPr>
      </w:pPr>
    </w:p>
    <w:p w14:paraId="51B5A758" w14:textId="77777777" w:rsidR="00697A9A" w:rsidRDefault="00697A9A">
      <w:pPr>
        <w:rPr>
          <w:b/>
          <w:bCs/>
        </w:rPr>
      </w:pPr>
      <w:r>
        <w:rPr>
          <w:b/>
          <w:bCs/>
        </w:rPr>
        <w:br w:type="page"/>
      </w:r>
    </w:p>
    <w:p w14:paraId="4E97FEB4" w14:textId="244074EB" w:rsidR="00697A9A" w:rsidRDefault="00697A9A" w:rsidP="003027A7">
      <w:pPr>
        <w:pStyle w:val="ListParagraph"/>
        <w:numPr>
          <w:ilvl w:val="0"/>
          <w:numId w:val="6"/>
        </w:numPr>
        <w:rPr>
          <w:b/>
          <w:bCs/>
        </w:rPr>
      </w:pPr>
      <w:r w:rsidRPr="00697A9A">
        <w:rPr>
          <w:b/>
          <w:bCs/>
          <w:sz w:val="28"/>
          <w:szCs w:val="28"/>
        </w:rPr>
        <w:lastRenderedPageBreak/>
        <w:t>Make a screenshot for the error that may occur if you assigned a value of type pointer (&amp;a) to the p variable</w:t>
      </w:r>
      <w:r>
        <w:rPr>
          <w:b/>
          <w:bCs/>
        </w:rPr>
        <w:t>.</w:t>
      </w:r>
    </w:p>
    <w:p w14:paraId="3A2BBBCB" w14:textId="3AD0326A" w:rsidR="00697A9A" w:rsidRDefault="00697A9A" w:rsidP="00697A9A">
      <w:pPr>
        <w:pStyle w:val="ListParagraph"/>
        <w:rPr>
          <w:b/>
          <w:bCs/>
          <w:sz w:val="28"/>
          <w:szCs w:val="28"/>
        </w:rPr>
      </w:pPr>
    </w:p>
    <w:p w14:paraId="40C77B74" w14:textId="77777777" w:rsidR="00697A9A" w:rsidRPr="00697A9A" w:rsidRDefault="00697A9A" w:rsidP="00697A9A">
      <w:pPr>
        <w:pStyle w:val="ListParagraph"/>
        <w:rPr>
          <w:b/>
          <w:bCs/>
        </w:rPr>
      </w:pPr>
      <w:r w:rsidRPr="00697A9A">
        <w:rPr>
          <w:b/>
          <w:bCs/>
        </w:rPr>
        <w:t>#include &lt;iostream&gt;</w:t>
      </w:r>
    </w:p>
    <w:p w14:paraId="3FD7E463" w14:textId="77777777" w:rsidR="00697A9A" w:rsidRPr="00697A9A" w:rsidRDefault="00697A9A" w:rsidP="00697A9A">
      <w:pPr>
        <w:pStyle w:val="ListParagraph"/>
        <w:rPr>
          <w:b/>
          <w:bCs/>
        </w:rPr>
      </w:pPr>
      <w:r w:rsidRPr="00697A9A">
        <w:rPr>
          <w:b/>
          <w:bCs/>
        </w:rPr>
        <w:t>using namespace std;</w:t>
      </w:r>
    </w:p>
    <w:p w14:paraId="58617C3C" w14:textId="77777777" w:rsidR="00697A9A" w:rsidRPr="00697A9A" w:rsidRDefault="00697A9A" w:rsidP="00697A9A">
      <w:pPr>
        <w:pStyle w:val="ListParagraph"/>
        <w:rPr>
          <w:b/>
          <w:bCs/>
        </w:rPr>
      </w:pPr>
    </w:p>
    <w:p w14:paraId="2EE7F492" w14:textId="77777777" w:rsidR="00697A9A" w:rsidRPr="00697A9A" w:rsidRDefault="00697A9A" w:rsidP="00697A9A">
      <w:pPr>
        <w:pStyle w:val="ListParagraph"/>
        <w:rPr>
          <w:b/>
          <w:bCs/>
        </w:rPr>
      </w:pPr>
      <w:r w:rsidRPr="00697A9A">
        <w:rPr>
          <w:b/>
          <w:bCs/>
        </w:rPr>
        <w:t xml:space="preserve">int </w:t>
      </w:r>
      <w:proofErr w:type="gramStart"/>
      <w:r w:rsidRPr="00697A9A">
        <w:rPr>
          <w:b/>
          <w:bCs/>
        </w:rPr>
        <w:t>main(</w:t>
      </w:r>
      <w:proofErr w:type="gramEnd"/>
      <w:r w:rsidRPr="00697A9A">
        <w:rPr>
          <w:b/>
          <w:bCs/>
        </w:rPr>
        <w:t>){</w:t>
      </w:r>
    </w:p>
    <w:p w14:paraId="139E58A9" w14:textId="77777777" w:rsidR="00697A9A" w:rsidRPr="00697A9A" w:rsidRDefault="00697A9A" w:rsidP="00697A9A">
      <w:pPr>
        <w:pStyle w:val="ListParagraph"/>
        <w:rPr>
          <w:b/>
          <w:bCs/>
        </w:rPr>
      </w:pPr>
      <w:r w:rsidRPr="00697A9A">
        <w:rPr>
          <w:b/>
          <w:bCs/>
        </w:rPr>
        <w:tab/>
        <w:t>int a = 100;</w:t>
      </w:r>
    </w:p>
    <w:p w14:paraId="3CBC1A25" w14:textId="77777777" w:rsidR="00697A9A" w:rsidRPr="00697A9A" w:rsidRDefault="00697A9A" w:rsidP="00697A9A">
      <w:pPr>
        <w:pStyle w:val="ListParagraph"/>
        <w:rPr>
          <w:b/>
          <w:bCs/>
        </w:rPr>
      </w:pPr>
      <w:r w:rsidRPr="00697A9A">
        <w:rPr>
          <w:b/>
          <w:bCs/>
        </w:rPr>
        <w:tab/>
        <w:t>int p = &amp;a;</w:t>
      </w:r>
    </w:p>
    <w:p w14:paraId="1743D39D" w14:textId="77777777" w:rsidR="00697A9A" w:rsidRPr="00697A9A" w:rsidRDefault="00697A9A" w:rsidP="00697A9A">
      <w:pPr>
        <w:pStyle w:val="ListParagraph"/>
        <w:rPr>
          <w:b/>
          <w:bCs/>
        </w:rPr>
      </w:pPr>
      <w:r w:rsidRPr="00697A9A">
        <w:rPr>
          <w:b/>
          <w:bCs/>
        </w:rPr>
        <w:tab/>
      </w:r>
    </w:p>
    <w:p w14:paraId="2019DD2B" w14:textId="77777777" w:rsidR="00697A9A" w:rsidRPr="00697A9A" w:rsidRDefault="00697A9A" w:rsidP="00697A9A">
      <w:pPr>
        <w:pStyle w:val="ListParagraph"/>
        <w:rPr>
          <w:b/>
          <w:bCs/>
        </w:rPr>
      </w:pPr>
      <w:r w:rsidRPr="00697A9A">
        <w:rPr>
          <w:b/>
          <w:bCs/>
        </w:rPr>
        <w:tab/>
      </w:r>
      <w:proofErr w:type="spellStart"/>
      <w:r w:rsidRPr="00697A9A">
        <w:rPr>
          <w:b/>
          <w:bCs/>
        </w:rPr>
        <w:t>cout</w:t>
      </w:r>
      <w:proofErr w:type="spellEnd"/>
      <w:r w:rsidRPr="00697A9A">
        <w:rPr>
          <w:b/>
          <w:bCs/>
        </w:rPr>
        <w:t xml:space="preserve"> &lt;&lt; a &lt;&lt; </w:t>
      </w:r>
      <w:proofErr w:type="gramStart"/>
      <w:r w:rsidRPr="00697A9A">
        <w:rPr>
          <w:b/>
          <w:bCs/>
        </w:rPr>
        <w:t>"  "</w:t>
      </w:r>
      <w:proofErr w:type="gramEnd"/>
      <w:r w:rsidRPr="00697A9A">
        <w:rPr>
          <w:b/>
          <w:bCs/>
        </w:rPr>
        <w:t xml:space="preserve"> &lt;&lt; &amp;a &lt;&lt; </w:t>
      </w:r>
      <w:proofErr w:type="spellStart"/>
      <w:r w:rsidRPr="00697A9A">
        <w:rPr>
          <w:b/>
          <w:bCs/>
        </w:rPr>
        <w:t>endl</w:t>
      </w:r>
      <w:proofErr w:type="spellEnd"/>
      <w:r w:rsidRPr="00697A9A">
        <w:rPr>
          <w:b/>
          <w:bCs/>
        </w:rPr>
        <w:t>;</w:t>
      </w:r>
    </w:p>
    <w:p w14:paraId="1B4677C4" w14:textId="77777777" w:rsidR="00697A9A" w:rsidRPr="00697A9A" w:rsidRDefault="00697A9A" w:rsidP="00697A9A">
      <w:pPr>
        <w:pStyle w:val="ListParagraph"/>
        <w:rPr>
          <w:b/>
          <w:bCs/>
        </w:rPr>
      </w:pPr>
      <w:r w:rsidRPr="00697A9A">
        <w:rPr>
          <w:b/>
          <w:bCs/>
        </w:rPr>
        <w:tab/>
      </w:r>
      <w:proofErr w:type="spellStart"/>
      <w:r w:rsidRPr="00697A9A">
        <w:rPr>
          <w:b/>
          <w:bCs/>
        </w:rPr>
        <w:t>cout</w:t>
      </w:r>
      <w:proofErr w:type="spellEnd"/>
      <w:r w:rsidRPr="00697A9A">
        <w:rPr>
          <w:b/>
          <w:bCs/>
        </w:rPr>
        <w:t xml:space="preserve"> &lt;&lt; p &lt;&lt; </w:t>
      </w:r>
      <w:proofErr w:type="gramStart"/>
      <w:r w:rsidRPr="00697A9A">
        <w:rPr>
          <w:b/>
          <w:bCs/>
        </w:rPr>
        <w:t>"  "</w:t>
      </w:r>
      <w:proofErr w:type="gramEnd"/>
      <w:r w:rsidRPr="00697A9A">
        <w:rPr>
          <w:b/>
          <w:bCs/>
        </w:rPr>
        <w:t xml:space="preserve"> &lt;&lt; &amp;p &lt;&lt; </w:t>
      </w:r>
      <w:proofErr w:type="spellStart"/>
      <w:r w:rsidRPr="00697A9A">
        <w:rPr>
          <w:b/>
          <w:bCs/>
        </w:rPr>
        <w:t>endl</w:t>
      </w:r>
      <w:proofErr w:type="spellEnd"/>
      <w:r w:rsidRPr="00697A9A">
        <w:rPr>
          <w:b/>
          <w:bCs/>
        </w:rPr>
        <w:t>;</w:t>
      </w:r>
    </w:p>
    <w:p w14:paraId="602AD3EA" w14:textId="728BCF65" w:rsidR="00697A9A" w:rsidRDefault="00697A9A" w:rsidP="00697A9A">
      <w:pPr>
        <w:pStyle w:val="ListParagraph"/>
        <w:rPr>
          <w:b/>
          <w:bCs/>
        </w:rPr>
      </w:pPr>
      <w:r w:rsidRPr="00697A9A">
        <w:rPr>
          <w:b/>
          <w:bCs/>
        </w:rPr>
        <w:t>}</w:t>
      </w:r>
    </w:p>
    <w:p w14:paraId="49618CB5" w14:textId="1922B65F" w:rsidR="00697A9A" w:rsidRDefault="00697A9A" w:rsidP="00697A9A">
      <w:pPr>
        <w:pStyle w:val="ListParagraph"/>
        <w:rPr>
          <w:b/>
          <w:bCs/>
        </w:rPr>
      </w:pPr>
      <w:r>
        <w:rPr>
          <w:b/>
          <w:bCs/>
          <w:noProof/>
        </w:rPr>
        <w:drawing>
          <wp:anchor distT="0" distB="0" distL="114300" distR="114300" simplePos="0" relativeHeight="251675648" behindDoc="0" locked="0" layoutInCell="1" allowOverlap="1" wp14:anchorId="0E137295" wp14:editId="5D2AB71F">
            <wp:simplePos x="0" y="0"/>
            <wp:positionH relativeFrom="margin">
              <wp:align>right</wp:align>
            </wp:positionH>
            <wp:positionV relativeFrom="paragraph">
              <wp:posOffset>151765</wp:posOffset>
            </wp:positionV>
            <wp:extent cx="6400800" cy="110109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a:fillRect/>
                    </a:stretch>
                  </pic:blipFill>
                  <pic:spPr>
                    <a:xfrm>
                      <a:off x="0" y="0"/>
                      <a:ext cx="6400800" cy="1101090"/>
                    </a:xfrm>
                    <a:prstGeom prst="rect">
                      <a:avLst/>
                    </a:prstGeom>
                  </pic:spPr>
                </pic:pic>
              </a:graphicData>
            </a:graphic>
            <wp14:sizeRelH relativeFrom="page">
              <wp14:pctWidth>0</wp14:pctWidth>
            </wp14:sizeRelH>
            <wp14:sizeRelV relativeFrom="page">
              <wp14:pctHeight>0</wp14:pctHeight>
            </wp14:sizeRelV>
          </wp:anchor>
        </w:drawing>
      </w:r>
    </w:p>
    <w:p w14:paraId="7F6C448C" w14:textId="77777777" w:rsidR="00697A9A" w:rsidRDefault="00697A9A" w:rsidP="00697A9A">
      <w:pPr>
        <w:pStyle w:val="ListParagraph"/>
        <w:rPr>
          <w:b/>
          <w:bCs/>
        </w:rPr>
      </w:pPr>
    </w:p>
    <w:p w14:paraId="3962D92D" w14:textId="7480E7D6" w:rsidR="00697A9A" w:rsidRDefault="00697A9A" w:rsidP="00697A9A">
      <w:pPr>
        <w:pStyle w:val="ListParagraph"/>
        <w:rPr>
          <w:b/>
          <w:bCs/>
        </w:rPr>
      </w:pPr>
    </w:p>
    <w:p w14:paraId="48B925F0" w14:textId="77777777" w:rsidR="00697A9A" w:rsidRDefault="00697A9A" w:rsidP="00697A9A">
      <w:pPr>
        <w:pStyle w:val="ListParagraph"/>
        <w:rPr>
          <w:b/>
          <w:bCs/>
        </w:rPr>
      </w:pPr>
    </w:p>
    <w:p w14:paraId="205F0E21" w14:textId="140484F9" w:rsidR="00697A9A" w:rsidRDefault="00697A9A" w:rsidP="00697A9A">
      <w:pPr>
        <w:pStyle w:val="ListParagraph"/>
        <w:rPr>
          <w:b/>
          <w:bCs/>
        </w:rPr>
      </w:pPr>
    </w:p>
    <w:p w14:paraId="1C7E848F" w14:textId="77777777" w:rsidR="00697A9A" w:rsidRDefault="00697A9A" w:rsidP="00697A9A">
      <w:pPr>
        <w:pStyle w:val="ListParagraph"/>
        <w:rPr>
          <w:b/>
          <w:bCs/>
        </w:rPr>
      </w:pPr>
    </w:p>
    <w:p w14:paraId="78A05464" w14:textId="63BB260A" w:rsidR="00697A9A" w:rsidRDefault="00697A9A" w:rsidP="00697A9A">
      <w:pPr>
        <w:pStyle w:val="ListParagraph"/>
        <w:rPr>
          <w:b/>
          <w:bCs/>
        </w:rPr>
      </w:pPr>
    </w:p>
    <w:p w14:paraId="1DAF2B12" w14:textId="0F75016E" w:rsidR="00697A9A" w:rsidRDefault="00697A9A" w:rsidP="00697A9A">
      <w:pPr>
        <w:pStyle w:val="ListParagraph"/>
        <w:rPr>
          <w:b/>
          <w:bCs/>
        </w:rPr>
      </w:pPr>
      <w:r>
        <w:rPr>
          <w:b/>
          <w:bCs/>
        </w:rPr>
        <w:t>The error that occurs is that the compiler was unable to convert from int pointer to int.</w:t>
      </w:r>
    </w:p>
    <w:p w14:paraId="7F8C453A" w14:textId="4348ABCB" w:rsidR="00697A9A" w:rsidRPr="000F57EB" w:rsidRDefault="00697A9A" w:rsidP="000F57EB">
      <w:pPr>
        <w:rPr>
          <w:b/>
          <w:bCs/>
        </w:rPr>
      </w:pPr>
    </w:p>
    <w:p w14:paraId="55F36FF9" w14:textId="4E53CFB7" w:rsidR="00697A9A" w:rsidRDefault="00697A9A" w:rsidP="00697A9A">
      <w:pPr>
        <w:pStyle w:val="ListParagraph"/>
        <w:numPr>
          <w:ilvl w:val="0"/>
          <w:numId w:val="6"/>
        </w:numPr>
        <w:rPr>
          <w:b/>
          <w:bCs/>
          <w:sz w:val="28"/>
          <w:szCs w:val="28"/>
        </w:rPr>
      </w:pPr>
      <w:r w:rsidRPr="00697A9A">
        <w:rPr>
          <w:b/>
          <w:bCs/>
          <w:sz w:val="28"/>
          <w:szCs w:val="28"/>
        </w:rPr>
        <w:t>Write a different program with the same variables that make the same output.</w:t>
      </w:r>
    </w:p>
    <w:p w14:paraId="00548490" w14:textId="456E3D10" w:rsidR="00697A9A" w:rsidRDefault="00697A9A" w:rsidP="00697A9A">
      <w:pPr>
        <w:pStyle w:val="ListParagraph"/>
        <w:rPr>
          <w:b/>
          <w:bCs/>
          <w:sz w:val="28"/>
          <w:szCs w:val="28"/>
        </w:rPr>
      </w:pPr>
    </w:p>
    <w:p w14:paraId="312963DC" w14:textId="3ABFA5F5" w:rsidR="00697A9A" w:rsidRDefault="00697A9A" w:rsidP="00697A9A">
      <w:pPr>
        <w:pStyle w:val="ListParagraph"/>
        <w:rPr>
          <w:b/>
          <w:bCs/>
        </w:rPr>
      </w:pPr>
      <w:r w:rsidRPr="00697A9A">
        <w:rPr>
          <w:b/>
          <w:bCs/>
        </w:rPr>
        <w:t>The program:</w:t>
      </w:r>
    </w:p>
    <w:p w14:paraId="116E2835" w14:textId="77777777" w:rsidR="00697A9A" w:rsidRPr="00697A9A" w:rsidRDefault="00697A9A" w:rsidP="00697A9A">
      <w:pPr>
        <w:pStyle w:val="ListParagraph"/>
        <w:rPr>
          <w:b/>
          <w:bCs/>
        </w:rPr>
      </w:pPr>
      <w:r w:rsidRPr="00697A9A">
        <w:rPr>
          <w:b/>
          <w:bCs/>
        </w:rPr>
        <w:t xml:space="preserve">int </w:t>
      </w:r>
      <w:proofErr w:type="gramStart"/>
      <w:r w:rsidRPr="00697A9A">
        <w:rPr>
          <w:b/>
          <w:bCs/>
        </w:rPr>
        <w:t>main(</w:t>
      </w:r>
      <w:proofErr w:type="gramEnd"/>
      <w:r w:rsidRPr="00697A9A">
        <w:rPr>
          <w:b/>
          <w:bCs/>
        </w:rPr>
        <w:t>){</w:t>
      </w:r>
    </w:p>
    <w:p w14:paraId="4A092AC8" w14:textId="77777777" w:rsidR="00697A9A" w:rsidRPr="00697A9A" w:rsidRDefault="00697A9A" w:rsidP="00697A9A">
      <w:pPr>
        <w:pStyle w:val="ListParagraph"/>
        <w:rPr>
          <w:b/>
          <w:bCs/>
        </w:rPr>
      </w:pPr>
      <w:r w:rsidRPr="00697A9A">
        <w:rPr>
          <w:b/>
          <w:bCs/>
        </w:rPr>
        <w:tab/>
        <w:t>int a = 100, b = 88, c = 8;</w:t>
      </w:r>
    </w:p>
    <w:p w14:paraId="106CF98B" w14:textId="4D28675E" w:rsidR="00697A9A" w:rsidRPr="000F57EB" w:rsidRDefault="00697A9A" w:rsidP="000F57EB">
      <w:pPr>
        <w:pStyle w:val="ListParagraph"/>
        <w:rPr>
          <w:b/>
          <w:bCs/>
        </w:rPr>
      </w:pPr>
      <w:r w:rsidRPr="00697A9A">
        <w:rPr>
          <w:b/>
          <w:bCs/>
        </w:rPr>
        <w:tab/>
        <w:t>int *p1 = &amp;a, *p2, *p3 = &amp;c;</w:t>
      </w:r>
    </w:p>
    <w:p w14:paraId="3FAE0DFB" w14:textId="77777777" w:rsidR="00697A9A" w:rsidRPr="00697A9A" w:rsidRDefault="00697A9A" w:rsidP="00697A9A">
      <w:pPr>
        <w:pStyle w:val="ListParagraph"/>
        <w:rPr>
          <w:b/>
          <w:bCs/>
        </w:rPr>
      </w:pPr>
      <w:r w:rsidRPr="00697A9A">
        <w:rPr>
          <w:b/>
          <w:bCs/>
        </w:rPr>
        <w:tab/>
        <w:t>p2 = &amp;b;</w:t>
      </w:r>
    </w:p>
    <w:p w14:paraId="135B30C6" w14:textId="77777777" w:rsidR="00697A9A" w:rsidRPr="00697A9A" w:rsidRDefault="00697A9A" w:rsidP="00697A9A">
      <w:pPr>
        <w:pStyle w:val="ListParagraph"/>
        <w:rPr>
          <w:b/>
          <w:bCs/>
        </w:rPr>
      </w:pPr>
      <w:r w:rsidRPr="00697A9A">
        <w:rPr>
          <w:b/>
          <w:bCs/>
        </w:rPr>
        <w:tab/>
        <w:t>p2 = p1;</w:t>
      </w:r>
    </w:p>
    <w:p w14:paraId="2C6AE68F" w14:textId="77777777" w:rsidR="00697A9A" w:rsidRPr="00697A9A" w:rsidRDefault="00697A9A" w:rsidP="00697A9A">
      <w:pPr>
        <w:pStyle w:val="ListParagraph"/>
        <w:rPr>
          <w:b/>
          <w:bCs/>
        </w:rPr>
      </w:pPr>
      <w:r w:rsidRPr="00697A9A">
        <w:rPr>
          <w:b/>
          <w:bCs/>
        </w:rPr>
        <w:tab/>
        <w:t>b = *p3;</w:t>
      </w:r>
    </w:p>
    <w:p w14:paraId="7266FDBE" w14:textId="1942686C" w:rsidR="00697A9A" w:rsidRPr="000F57EB" w:rsidRDefault="00697A9A" w:rsidP="000F57EB">
      <w:pPr>
        <w:pStyle w:val="ListParagraph"/>
        <w:rPr>
          <w:b/>
          <w:bCs/>
        </w:rPr>
      </w:pPr>
      <w:r w:rsidRPr="00697A9A">
        <w:rPr>
          <w:b/>
          <w:bCs/>
        </w:rPr>
        <w:tab/>
        <w:t>*p2 = *p3;</w:t>
      </w:r>
    </w:p>
    <w:p w14:paraId="74215749" w14:textId="77777777" w:rsidR="00697A9A" w:rsidRPr="00697A9A" w:rsidRDefault="00697A9A" w:rsidP="00697A9A">
      <w:pPr>
        <w:pStyle w:val="ListParagraph"/>
        <w:rPr>
          <w:b/>
          <w:bCs/>
        </w:rPr>
      </w:pPr>
      <w:r w:rsidRPr="00697A9A">
        <w:rPr>
          <w:b/>
          <w:bCs/>
        </w:rPr>
        <w:tab/>
      </w:r>
      <w:proofErr w:type="spellStart"/>
      <w:r w:rsidRPr="00697A9A">
        <w:rPr>
          <w:b/>
          <w:bCs/>
        </w:rPr>
        <w:t>cout</w:t>
      </w:r>
      <w:proofErr w:type="spellEnd"/>
      <w:r w:rsidRPr="00697A9A">
        <w:rPr>
          <w:b/>
          <w:bCs/>
        </w:rPr>
        <w:t xml:space="preserve"> &lt;&lt; a &lt;&lt; b &lt;&lt; c &lt;&lt; </w:t>
      </w:r>
      <w:proofErr w:type="spellStart"/>
      <w:r w:rsidRPr="00697A9A">
        <w:rPr>
          <w:b/>
          <w:bCs/>
        </w:rPr>
        <w:t>endl</w:t>
      </w:r>
      <w:proofErr w:type="spellEnd"/>
      <w:r w:rsidRPr="00697A9A">
        <w:rPr>
          <w:b/>
          <w:bCs/>
        </w:rPr>
        <w:t>;</w:t>
      </w:r>
    </w:p>
    <w:p w14:paraId="3E1E6FB3" w14:textId="77777777" w:rsidR="00697A9A" w:rsidRPr="00697A9A" w:rsidRDefault="00697A9A" w:rsidP="00697A9A">
      <w:pPr>
        <w:pStyle w:val="ListParagraph"/>
        <w:rPr>
          <w:b/>
          <w:bCs/>
        </w:rPr>
      </w:pPr>
      <w:r w:rsidRPr="00697A9A">
        <w:rPr>
          <w:b/>
          <w:bCs/>
        </w:rPr>
        <w:tab/>
      </w:r>
    </w:p>
    <w:p w14:paraId="30AFFA53" w14:textId="77777777" w:rsidR="00697A9A" w:rsidRPr="00697A9A" w:rsidRDefault="00697A9A" w:rsidP="00697A9A">
      <w:pPr>
        <w:pStyle w:val="ListParagraph"/>
        <w:rPr>
          <w:b/>
          <w:bCs/>
        </w:rPr>
      </w:pPr>
      <w:r w:rsidRPr="00697A9A">
        <w:rPr>
          <w:b/>
          <w:bCs/>
        </w:rPr>
        <w:tab/>
        <w:t xml:space="preserve">//THE OUTBUT IS </w:t>
      </w:r>
      <w:proofErr w:type="gramStart"/>
      <w:r w:rsidRPr="00697A9A">
        <w:rPr>
          <w:b/>
          <w:bCs/>
        </w:rPr>
        <w:t>( 888</w:t>
      </w:r>
      <w:proofErr w:type="gramEnd"/>
      <w:r w:rsidRPr="00697A9A">
        <w:rPr>
          <w:b/>
          <w:bCs/>
        </w:rPr>
        <w:t xml:space="preserve"> )</w:t>
      </w:r>
    </w:p>
    <w:p w14:paraId="654E8C2E" w14:textId="23ACA864" w:rsidR="00697A9A" w:rsidRDefault="00697A9A" w:rsidP="00697A9A">
      <w:pPr>
        <w:pStyle w:val="ListParagraph"/>
        <w:rPr>
          <w:b/>
          <w:bCs/>
        </w:rPr>
      </w:pPr>
      <w:r w:rsidRPr="00697A9A">
        <w:rPr>
          <w:b/>
          <w:bCs/>
        </w:rPr>
        <w:t>}</w:t>
      </w:r>
    </w:p>
    <w:p w14:paraId="31C4BDCD" w14:textId="29BE7600" w:rsidR="000F57EB" w:rsidRDefault="000F57EB" w:rsidP="00697A9A">
      <w:pPr>
        <w:pStyle w:val="ListParagraph"/>
        <w:rPr>
          <w:b/>
          <w:bCs/>
        </w:rPr>
      </w:pPr>
      <w:r>
        <w:rPr>
          <w:b/>
          <w:bCs/>
        </w:rPr>
        <w:lastRenderedPageBreak/>
        <w:t>The result:</w:t>
      </w:r>
    </w:p>
    <w:p w14:paraId="38061B92" w14:textId="77777777" w:rsidR="000F57EB" w:rsidRPr="000F57EB" w:rsidRDefault="000F57EB" w:rsidP="000F57EB">
      <w:pPr>
        <w:pStyle w:val="ListParagraph"/>
        <w:rPr>
          <w:b/>
          <w:bCs/>
        </w:rPr>
      </w:pPr>
      <w:r w:rsidRPr="000F57EB">
        <w:rPr>
          <w:b/>
          <w:bCs/>
        </w:rPr>
        <w:t xml:space="preserve">int </w:t>
      </w:r>
      <w:proofErr w:type="gramStart"/>
      <w:r w:rsidRPr="000F57EB">
        <w:rPr>
          <w:b/>
          <w:bCs/>
        </w:rPr>
        <w:t>main(</w:t>
      </w:r>
      <w:proofErr w:type="gramEnd"/>
      <w:r w:rsidRPr="000F57EB">
        <w:rPr>
          <w:b/>
          <w:bCs/>
        </w:rPr>
        <w:t>){</w:t>
      </w:r>
    </w:p>
    <w:p w14:paraId="5D5C80CF" w14:textId="77777777" w:rsidR="000F57EB" w:rsidRPr="000F57EB" w:rsidRDefault="000F57EB" w:rsidP="000F57EB">
      <w:pPr>
        <w:pStyle w:val="ListParagraph"/>
        <w:rPr>
          <w:b/>
          <w:bCs/>
        </w:rPr>
      </w:pPr>
      <w:r w:rsidRPr="000F57EB">
        <w:rPr>
          <w:b/>
          <w:bCs/>
        </w:rPr>
        <w:tab/>
        <w:t>int a = 100, b = 88, c = 8;</w:t>
      </w:r>
    </w:p>
    <w:p w14:paraId="40C67E0F" w14:textId="77777777" w:rsidR="000F57EB" w:rsidRPr="000F57EB" w:rsidRDefault="000F57EB" w:rsidP="000F57EB">
      <w:pPr>
        <w:pStyle w:val="ListParagraph"/>
        <w:rPr>
          <w:b/>
          <w:bCs/>
        </w:rPr>
      </w:pPr>
      <w:r w:rsidRPr="000F57EB">
        <w:rPr>
          <w:b/>
          <w:bCs/>
        </w:rPr>
        <w:tab/>
        <w:t>int *p1 = &amp;a, *p2, *p3 = &amp;c;</w:t>
      </w:r>
    </w:p>
    <w:p w14:paraId="19DEDEC4" w14:textId="77777777" w:rsidR="000F57EB" w:rsidRPr="000F57EB" w:rsidRDefault="000F57EB" w:rsidP="000F57EB">
      <w:pPr>
        <w:pStyle w:val="ListParagraph"/>
        <w:rPr>
          <w:b/>
          <w:bCs/>
        </w:rPr>
      </w:pPr>
      <w:r w:rsidRPr="000F57EB">
        <w:rPr>
          <w:b/>
          <w:bCs/>
        </w:rPr>
        <w:tab/>
      </w:r>
    </w:p>
    <w:p w14:paraId="1614CC76" w14:textId="77777777" w:rsidR="000F57EB" w:rsidRPr="000F57EB" w:rsidRDefault="000F57EB" w:rsidP="000F57EB">
      <w:pPr>
        <w:pStyle w:val="ListParagraph"/>
        <w:rPr>
          <w:b/>
          <w:bCs/>
        </w:rPr>
      </w:pPr>
      <w:r w:rsidRPr="000F57EB">
        <w:rPr>
          <w:b/>
          <w:bCs/>
        </w:rPr>
        <w:tab/>
        <w:t>p1 = &amp;c;</w:t>
      </w:r>
    </w:p>
    <w:p w14:paraId="36F49ABE" w14:textId="77777777" w:rsidR="000F57EB" w:rsidRPr="000F57EB" w:rsidRDefault="000F57EB" w:rsidP="000F57EB">
      <w:pPr>
        <w:pStyle w:val="ListParagraph"/>
        <w:rPr>
          <w:b/>
          <w:bCs/>
        </w:rPr>
      </w:pPr>
      <w:r w:rsidRPr="000F57EB">
        <w:rPr>
          <w:b/>
          <w:bCs/>
        </w:rPr>
        <w:tab/>
        <w:t>p2 = p3;</w:t>
      </w:r>
    </w:p>
    <w:p w14:paraId="60E136A0" w14:textId="77777777" w:rsidR="000F57EB" w:rsidRPr="000F57EB" w:rsidRDefault="000F57EB" w:rsidP="000F57EB">
      <w:pPr>
        <w:pStyle w:val="ListParagraph"/>
        <w:rPr>
          <w:b/>
          <w:bCs/>
        </w:rPr>
      </w:pPr>
      <w:r w:rsidRPr="000F57EB">
        <w:rPr>
          <w:b/>
          <w:bCs/>
        </w:rPr>
        <w:tab/>
        <w:t>p3 = &amp;b;</w:t>
      </w:r>
    </w:p>
    <w:p w14:paraId="3AF97C88" w14:textId="77777777" w:rsidR="000F57EB" w:rsidRPr="000F57EB" w:rsidRDefault="000F57EB" w:rsidP="000F57EB">
      <w:pPr>
        <w:pStyle w:val="ListParagraph"/>
        <w:rPr>
          <w:b/>
          <w:bCs/>
        </w:rPr>
      </w:pPr>
      <w:r w:rsidRPr="000F57EB">
        <w:rPr>
          <w:b/>
          <w:bCs/>
        </w:rPr>
        <w:tab/>
      </w:r>
    </w:p>
    <w:p w14:paraId="102B302C" w14:textId="77777777" w:rsidR="000F57EB" w:rsidRPr="000F57EB" w:rsidRDefault="000F57EB" w:rsidP="000F57EB">
      <w:pPr>
        <w:pStyle w:val="ListParagraph"/>
        <w:rPr>
          <w:b/>
          <w:bCs/>
        </w:rPr>
      </w:pPr>
      <w:r w:rsidRPr="000F57EB">
        <w:rPr>
          <w:b/>
          <w:bCs/>
        </w:rPr>
        <w:tab/>
      </w:r>
    </w:p>
    <w:p w14:paraId="63E3B564" w14:textId="77777777" w:rsidR="000F57EB" w:rsidRPr="000F57EB" w:rsidRDefault="000F57EB" w:rsidP="000F57EB">
      <w:pPr>
        <w:pStyle w:val="ListParagraph"/>
        <w:rPr>
          <w:b/>
          <w:bCs/>
        </w:rPr>
      </w:pPr>
      <w:r w:rsidRPr="000F57EB">
        <w:rPr>
          <w:b/>
          <w:bCs/>
        </w:rPr>
        <w:tab/>
      </w:r>
    </w:p>
    <w:p w14:paraId="31B29A04" w14:textId="77777777" w:rsidR="000F57EB" w:rsidRPr="000F57EB" w:rsidRDefault="000F57EB" w:rsidP="000F57EB">
      <w:pPr>
        <w:pStyle w:val="ListParagraph"/>
        <w:rPr>
          <w:b/>
          <w:bCs/>
        </w:rPr>
      </w:pPr>
      <w:r w:rsidRPr="000F57EB">
        <w:rPr>
          <w:b/>
          <w:bCs/>
        </w:rPr>
        <w:tab/>
      </w:r>
      <w:proofErr w:type="spellStart"/>
      <w:r w:rsidRPr="000F57EB">
        <w:rPr>
          <w:b/>
          <w:bCs/>
        </w:rPr>
        <w:t>cout</w:t>
      </w:r>
      <w:proofErr w:type="spellEnd"/>
      <w:r w:rsidRPr="000F57EB">
        <w:rPr>
          <w:b/>
          <w:bCs/>
        </w:rPr>
        <w:t xml:space="preserve"> &lt;</w:t>
      </w:r>
      <w:proofErr w:type="gramStart"/>
      <w:r w:rsidRPr="000F57EB">
        <w:rPr>
          <w:b/>
          <w:bCs/>
        </w:rPr>
        <w:t>&lt;  *</w:t>
      </w:r>
      <w:proofErr w:type="gramEnd"/>
      <w:r w:rsidRPr="000F57EB">
        <w:rPr>
          <w:b/>
          <w:bCs/>
        </w:rPr>
        <w:t xml:space="preserve">p1 &lt;&lt; *p3 &lt;&lt; </w:t>
      </w:r>
      <w:proofErr w:type="spellStart"/>
      <w:r w:rsidRPr="000F57EB">
        <w:rPr>
          <w:b/>
          <w:bCs/>
        </w:rPr>
        <w:t>endl</w:t>
      </w:r>
      <w:proofErr w:type="spellEnd"/>
      <w:r w:rsidRPr="000F57EB">
        <w:rPr>
          <w:b/>
          <w:bCs/>
        </w:rPr>
        <w:t>;</w:t>
      </w:r>
    </w:p>
    <w:p w14:paraId="2BCB5961" w14:textId="77777777" w:rsidR="000F57EB" w:rsidRPr="000F57EB" w:rsidRDefault="000F57EB" w:rsidP="000F57EB">
      <w:pPr>
        <w:pStyle w:val="ListParagraph"/>
        <w:rPr>
          <w:b/>
          <w:bCs/>
        </w:rPr>
      </w:pPr>
      <w:r w:rsidRPr="000F57EB">
        <w:rPr>
          <w:b/>
          <w:bCs/>
        </w:rPr>
        <w:tab/>
      </w:r>
    </w:p>
    <w:p w14:paraId="3330B47B" w14:textId="77777777" w:rsidR="000F57EB" w:rsidRPr="000F57EB" w:rsidRDefault="000F57EB" w:rsidP="000F57EB">
      <w:pPr>
        <w:pStyle w:val="ListParagraph"/>
        <w:rPr>
          <w:b/>
          <w:bCs/>
        </w:rPr>
      </w:pPr>
      <w:r w:rsidRPr="000F57EB">
        <w:rPr>
          <w:b/>
          <w:bCs/>
        </w:rPr>
        <w:tab/>
        <w:t xml:space="preserve">//THE OUTBUT IS </w:t>
      </w:r>
      <w:proofErr w:type="gramStart"/>
      <w:r w:rsidRPr="000F57EB">
        <w:rPr>
          <w:b/>
          <w:bCs/>
        </w:rPr>
        <w:t>( 888</w:t>
      </w:r>
      <w:proofErr w:type="gramEnd"/>
      <w:r w:rsidRPr="000F57EB">
        <w:rPr>
          <w:b/>
          <w:bCs/>
        </w:rPr>
        <w:t xml:space="preserve"> )</w:t>
      </w:r>
    </w:p>
    <w:p w14:paraId="0AC1B465" w14:textId="0CB3FDD4" w:rsidR="000F57EB" w:rsidRDefault="000F57EB" w:rsidP="000F57EB">
      <w:pPr>
        <w:pStyle w:val="ListParagraph"/>
        <w:rPr>
          <w:b/>
          <w:bCs/>
        </w:rPr>
      </w:pPr>
      <w:r w:rsidRPr="000F57EB">
        <w:rPr>
          <w:b/>
          <w:bCs/>
        </w:rPr>
        <w:t>}</w:t>
      </w:r>
    </w:p>
    <w:p w14:paraId="701D6A55" w14:textId="035601D7" w:rsidR="000F57EB" w:rsidRDefault="000F57EB" w:rsidP="000F57EB">
      <w:pPr>
        <w:pStyle w:val="ListParagraph"/>
        <w:rPr>
          <w:b/>
          <w:bCs/>
        </w:rPr>
      </w:pPr>
    </w:p>
    <w:p w14:paraId="15915639" w14:textId="77777777" w:rsidR="005364CB" w:rsidRDefault="005364CB" w:rsidP="000F57EB">
      <w:pPr>
        <w:pStyle w:val="ListParagraph"/>
        <w:rPr>
          <w:b/>
          <w:bCs/>
        </w:rPr>
      </w:pPr>
    </w:p>
    <w:p w14:paraId="23A8C3AC" w14:textId="03A57644" w:rsidR="000F57EB" w:rsidRDefault="000F57EB" w:rsidP="000F57EB">
      <w:pPr>
        <w:pStyle w:val="ListParagraph"/>
        <w:numPr>
          <w:ilvl w:val="0"/>
          <w:numId w:val="6"/>
        </w:numPr>
        <w:rPr>
          <w:b/>
          <w:bCs/>
          <w:sz w:val="28"/>
          <w:szCs w:val="28"/>
        </w:rPr>
      </w:pPr>
      <w:r w:rsidRPr="000F57EB">
        <w:rPr>
          <w:b/>
          <w:bCs/>
          <w:sz w:val="28"/>
          <w:szCs w:val="28"/>
        </w:rPr>
        <w:t xml:space="preserve"> </w:t>
      </w:r>
      <w:r w:rsidRPr="00697A9A">
        <w:rPr>
          <w:b/>
          <w:bCs/>
          <w:sz w:val="28"/>
          <w:szCs w:val="28"/>
        </w:rPr>
        <w:t>Write a different program with the same variables that make the same output.</w:t>
      </w:r>
    </w:p>
    <w:p w14:paraId="7DB6D2F6" w14:textId="77777777" w:rsidR="005364CB" w:rsidRDefault="005364CB" w:rsidP="005364CB">
      <w:pPr>
        <w:pStyle w:val="ListParagraph"/>
        <w:rPr>
          <w:b/>
          <w:bCs/>
          <w:sz w:val="28"/>
          <w:szCs w:val="28"/>
        </w:rPr>
      </w:pPr>
    </w:p>
    <w:p w14:paraId="5A44EF58" w14:textId="4D0F51C5" w:rsidR="000F57EB" w:rsidRPr="005364CB" w:rsidRDefault="000F57EB" w:rsidP="000F57EB">
      <w:pPr>
        <w:pStyle w:val="ListParagraph"/>
        <w:rPr>
          <w:b/>
          <w:bCs/>
        </w:rPr>
      </w:pPr>
      <w:r w:rsidRPr="005364CB">
        <w:rPr>
          <w:b/>
          <w:bCs/>
        </w:rPr>
        <w:t>The program:</w:t>
      </w:r>
    </w:p>
    <w:p w14:paraId="60388323" w14:textId="77777777" w:rsidR="005364CB" w:rsidRPr="005364CB" w:rsidRDefault="005364CB" w:rsidP="005364CB">
      <w:pPr>
        <w:pStyle w:val="ListParagraph"/>
        <w:rPr>
          <w:b/>
          <w:bCs/>
        </w:rPr>
      </w:pPr>
      <w:r w:rsidRPr="005364CB">
        <w:rPr>
          <w:b/>
          <w:bCs/>
        </w:rPr>
        <w:t xml:space="preserve">void </w:t>
      </w:r>
      <w:proofErr w:type="spellStart"/>
      <w:r w:rsidRPr="005364CB">
        <w:rPr>
          <w:b/>
          <w:bCs/>
        </w:rPr>
        <w:t>doubleIt</w:t>
      </w:r>
      <w:proofErr w:type="spellEnd"/>
      <w:r w:rsidRPr="005364CB">
        <w:rPr>
          <w:b/>
          <w:bCs/>
        </w:rPr>
        <w:t xml:space="preserve"> (int x, int *</w:t>
      </w:r>
      <w:proofErr w:type="gramStart"/>
      <w:r w:rsidRPr="005364CB">
        <w:rPr>
          <w:b/>
          <w:bCs/>
        </w:rPr>
        <w:t>p){</w:t>
      </w:r>
      <w:proofErr w:type="gramEnd"/>
    </w:p>
    <w:p w14:paraId="730BBB2A" w14:textId="77777777" w:rsidR="005364CB" w:rsidRPr="005364CB" w:rsidRDefault="005364CB" w:rsidP="005364CB">
      <w:pPr>
        <w:pStyle w:val="ListParagraph"/>
        <w:rPr>
          <w:b/>
          <w:bCs/>
        </w:rPr>
      </w:pPr>
      <w:r w:rsidRPr="005364CB">
        <w:rPr>
          <w:b/>
          <w:bCs/>
        </w:rPr>
        <w:tab/>
        <w:t>*p = 2 * x;</w:t>
      </w:r>
    </w:p>
    <w:p w14:paraId="24183837" w14:textId="77777777" w:rsidR="005364CB" w:rsidRPr="005364CB" w:rsidRDefault="005364CB" w:rsidP="005364CB">
      <w:pPr>
        <w:pStyle w:val="ListParagraph"/>
        <w:rPr>
          <w:b/>
          <w:bCs/>
        </w:rPr>
      </w:pPr>
      <w:r w:rsidRPr="005364CB">
        <w:rPr>
          <w:b/>
          <w:bCs/>
        </w:rPr>
        <w:t>}</w:t>
      </w:r>
    </w:p>
    <w:p w14:paraId="5031567E" w14:textId="77777777" w:rsidR="005364CB" w:rsidRPr="005364CB" w:rsidRDefault="005364CB" w:rsidP="005364CB">
      <w:pPr>
        <w:pStyle w:val="ListParagraph"/>
        <w:rPr>
          <w:b/>
          <w:bCs/>
        </w:rPr>
      </w:pPr>
    </w:p>
    <w:p w14:paraId="0FD008AD" w14:textId="77777777" w:rsidR="005364CB" w:rsidRPr="005364CB" w:rsidRDefault="005364CB" w:rsidP="005364CB">
      <w:pPr>
        <w:pStyle w:val="ListParagraph"/>
        <w:rPr>
          <w:b/>
          <w:bCs/>
        </w:rPr>
      </w:pPr>
      <w:r w:rsidRPr="005364CB">
        <w:rPr>
          <w:b/>
          <w:bCs/>
        </w:rPr>
        <w:t xml:space="preserve">int </w:t>
      </w:r>
      <w:proofErr w:type="gramStart"/>
      <w:r w:rsidRPr="005364CB">
        <w:rPr>
          <w:b/>
          <w:bCs/>
        </w:rPr>
        <w:t>main(</w:t>
      </w:r>
      <w:proofErr w:type="gramEnd"/>
      <w:r w:rsidRPr="005364CB">
        <w:rPr>
          <w:b/>
          <w:bCs/>
        </w:rPr>
        <w:t>){</w:t>
      </w:r>
    </w:p>
    <w:p w14:paraId="3AE993B7" w14:textId="77777777" w:rsidR="005364CB" w:rsidRPr="005364CB" w:rsidRDefault="005364CB" w:rsidP="005364CB">
      <w:pPr>
        <w:pStyle w:val="ListParagraph"/>
        <w:rPr>
          <w:b/>
          <w:bCs/>
        </w:rPr>
      </w:pPr>
    </w:p>
    <w:p w14:paraId="2DD4962B" w14:textId="77777777" w:rsidR="005364CB" w:rsidRPr="005364CB" w:rsidRDefault="005364CB" w:rsidP="005364CB">
      <w:pPr>
        <w:pStyle w:val="ListParagraph"/>
        <w:rPr>
          <w:b/>
          <w:bCs/>
        </w:rPr>
      </w:pPr>
      <w:r w:rsidRPr="005364CB">
        <w:rPr>
          <w:b/>
          <w:bCs/>
        </w:rPr>
        <w:tab/>
        <w:t>int a = 16;</w:t>
      </w:r>
    </w:p>
    <w:p w14:paraId="4F91BC6C" w14:textId="77777777" w:rsidR="005364CB" w:rsidRPr="005364CB" w:rsidRDefault="005364CB" w:rsidP="005364CB">
      <w:pPr>
        <w:pStyle w:val="ListParagraph"/>
        <w:rPr>
          <w:b/>
          <w:bCs/>
        </w:rPr>
      </w:pPr>
      <w:r w:rsidRPr="005364CB">
        <w:rPr>
          <w:b/>
          <w:bCs/>
        </w:rPr>
        <w:tab/>
      </w:r>
      <w:proofErr w:type="spellStart"/>
      <w:proofErr w:type="gramStart"/>
      <w:r w:rsidRPr="005364CB">
        <w:rPr>
          <w:b/>
          <w:bCs/>
        </w:rPr>
        <w:t>doubleIt</w:t>
      </w:r>
      <w:proofErr w:type="spellEnd"/>
      <w:r w:rsidRPr="005364CB">
        <w:rPr>
          <w:b/>
          <w:bCs/>
        </w:rPr>
        <w:t>(</w:t>
      </w:r>
      <w:proofErr w:type="gramEnd"/>
      <w:r w:rsidRPr="005364CB">
        <w:rPr>
          <w:b/>
          <w:bCs/>
        </w:rPr>
        <w:t>9, &amp;a);</w:t>
      </w:r>
    </w:p>
    <w:p w14:paraId="24F65C0B" w14:textId="77777777" w:rsidR="005364CB" w:rsidRPr="005364CB" w:rsidRDefault="005364CB" w:rsidP="005364CB">
      <w:pPr>
        <w:pStyle w:val="ListParagraph"/>
        <w:rPr>
          <w:b/>
          <w:bCs/>
        </w:rPr>
      </w:pPr>
      <w:r w:rsidRPr="005364CB">
        <w:rPr>
          <w:b/>
          <w:bCs/>
        </w:rPr>
        <w:tab/>
      </w:r>
    </w:p>
    <w:p w14:paraId="1A35DF8D" w14:textId="77777777" w:rsidR="005364CB" w:rsidRPr="005364CB" w:rsidRDefault="005364CB" w:rsidP="005364CB">
      <w:pPr>
        <w:pStyle w:val="ListParagraph"/>
        <w:rPr>
          <w:b/>
          <w:bCs/>
        </w:rPr>
      </w:pPr>
      <w:r w:rsidRPr="005364CB">
        <w:rPr>
          <w:b/>
          <w:bCs/>
        </w:rPr>
        <w:tab/>
        <w:t>return 0;</w:t>
      </w:r>
    </w:p>
    <w:p w14:paraId="5FC0D5D8" w14:textId="36D5DFD4" w:rsidR="000F57EB" w:rsidRDefault="005364CB" w:rsidP="005364CB">
      <w:pPr>
        <w:pStyle w:val="ListParagraph"/>
        <w:rPr>
          <w:b/>
          <w:bCs/>
        </w:rPr>
      </w:pPr>
      <w:r w:rsidRPr="005364CB">
        <w:rPr>
          <w:b/>
          <w:bCs/>
        </w:rPr>
        <w:t>}</w:t>
      </w:r>
    </w:p>
    <w:p w14:paraId="45F8A587" w14:textId="1E5269BD" w:rsidR="005364CB" w:rsidRDefault="005364CB" w:rsidP="005364CB">
      <w:pPr>
        <w:pStyle w:val="ListParagraph"/>
        <w:rPr>
          <w:b/>
          <w:bCs/>
        </w:rPr>
      </w:pPr>
    </w:p>
    <w:p w14:paraId="5AAF26F0" w14:textId="77777777" w:rsidR="005364CB" w:rsidRDefault="005364CB" w:rsidP="005364CB">
      <w:pPr>
        <w:pStyle w:val="ListParagraph"/>
        <w:rPr>
          <w:b/>
          <w:bCs/>
        </w:rPr>
      </w:pPr>
    </w:p>
    <w:p w14:paraId="7A699576" w14:textId="3297B6A0" w:rsidR="005364CB" w:rsidRDefault="005364CB" w:rsidP="005364CB">
      <w:pPr>
        <w:pStyle w:val="ListParagraph"/>
        <w:rPr>
          <w:b/>
          <w:bCs/>
        </w:rPr>
      </w:pPr>
      <w:r>
        <w:rPr>
          <w:b/>
          <w:bCs/>
        </w:rPr>
        <w:t>The second program:</w:t>
      </w:r>
    </w:p>
    <w:p w14:paraId="3320C438" w14:textId="77777777" w:rsidR="005364CB" w:rsidRPr="005364CB" w:rsidRDefault="005364CB" w:rsidP="005364CB">
      <w:pPr>
        <w:pStyle w:val="ListParagraph"/>
        <w:rPr>
          <w:b/>
          <w:bCs/>
        </w:rPr>
      </w:pPr>
      <w:r w:rsidRPr="005364CB">
        <w:rPr>
          <w:b/>
          <w:bCs/>
        </w:rPr>
        <w:t xml:space="preserve">void </w:t>
      </w:r>
      <w:proofErr w:type="spellStart"/>
      <w:r w:rsidRPr="005364CB">
        <w:rPr>
          <w:b/>
          <w:bCs/>
        </w:rPr>
        <w:t>doubleIt</w:t>
      </w:r>
      <w:proofErr w:type="spellEnd"/>
      <w:r w:rsidRPr="005364CB">
        <w:rPr>
          <w:b/>
          <w:bCs/>
        </w:rPr>
        <w:t xml:space="preserve"> (int x, int *</w:t>
      </w:r>
      <w:proofErr w:type="gramStart"/>
      <w:r w:rsidRPr="005364CB">
        <w:rPr>
          <w:b/>
          <w:bCs/>
        </w:rPr>
        <w:t>p){</w:t>
      </w:r>
      <w:proofErr w:type="gramEnd"/>
    </w:p>
    <w:p w14:paraId="0B146E4B" w14:textId="77777777" w:rsidR="005364CB" w:rsidRPr="005364CB" w:rsidRDefault="005364CB" w:rsidP="005364CB">
      <w:pPr>
        <w:pStyle w:val="ListParagraph"/>
        <w:rPr>
          <w:b/>
          <w:bCs/>
        </w:rPr>
      </w:pPr>
      <w:r w:rsidRPr="005364CB">
        <w:rPr>
          <w:b/>
          <w:bCs/>
        </w:rPr>
        <w:tab/>
        <w:t>*p = x + (*p - x) + 2;</w:t>
      </w:r>
    </w:p>
    <w:p w14:paraId="29D7E47A" w14:textId="77777777" w:rsidR="005364CB" w:rsidRPr="005364CB" w:rsidRDefault="005364CB" w:rsidP="005364CB">
      <w:pPr>
        <w:pStyle w:val="ListParagraph"/>
        <w:rPr>
          <w:b/>
          <w:bCs/>
        </w:rPr>
      </w:pPr>
      <w:r w:rsidRPr="005364CB">
        <w:rPr>
          <w:b/>
          <w:bCs/>
        </w:rPr>
        <w:tab/>
      </w:r>
      <w:proofErr w:type="spellStart"/>
      <w:r w:rsidRPr="005364CB">
        <w:rPr>
          <w:b/>
          <w:bCs/>
        </w:rPr>
        <w:t>cout</w:t>
      </w:r>
      <w:proofErr w:type="spellEnd"/>
      <w:r w:rsidRPr="005364CB">
        <w:rPr>
          <w:b/>
          <w:bCs/>
        </w:rPr>
        <w:t xml:space="preserve"> &lt;&lt; *p &lt;&lt; </w:t>
      </w:r>
      <w:proofErr w:type="spellStart"/>
      <w:r w:rsidRPr="005364CB">
        <w:rPr>
          <w:b/>
          <w:bCs/>
        </w:rPr>
        <w:t>endl</w:t>
      </w:r>
      <w:proofErr w:type="spellEnd"/>
      <w:r w:rsidRPr="005364CB">
        <w:rPr>
          <w:b/>
          <w:bCs/>
        </w:rPr>
        <w:t>;</w:t>
      </w:r>
    </w:p>
    <w:p w14:paraId="5A64DCC2" w14:textId="77777777" w:rsidR="005364CB" w:rsidRPr="005364CB" w:rsidRDefault="005364CB" w:rsidP="005364CB">
      <w:pPr>
        <w:pStyle w:val="ListParagraph"/>
        <w:rPr>
          <w:b/>
          <w:bCs/>
        </w:rPr>
      </w:pPr>
      <w:r w:rsidRPr="005364CB">
        <w:rPr>
          <w:b/>
          <w:bCs/>
        </w:rPr>
        <w:t>}</w:t>
      </w:r>
    </w:p>
    <w:p w14:paraId="6A75E068" w14:textId="0C75B6A2" w:rsidR="005364CB" w:rsidRDefault="005364CB" w:rsidP="005364CB">
      <w:pPr>
        <w:pStyle w:val="ListParagraph"/>
        <w:rPr>
          <w:b/>
          <w:bCs/>
        </w:rPr>
      </w:pPr>
    </w:p>
    <w:p w14:paraId="1AEC187B" w14:textId="77777777" w:rsidR="005364CB" w:rsidRPr="005364CB" w:rsidRDefault="005364CB" w:rsidP="005364CB">
      <w:pPr>
        <w:pStyle w:val="ListParagraph"/>
        <w:rPr>
          <w:b/>
          <w:bCs/>
        </w:rPr>
      </w:pPr>
    </w:p>
    <w:p w14:paraId="472EDF21" w14:textId="77777777" w:rsidR="005364CB" w:rsidRPr="005364CB" w:rsidRDefault="005364CB" w:rsidP="005364CB">
      <w:pPr>
        <w:pStyle w:val="ListParagraph"/>
        <w:rPr>
          <w:b/>
          <w:bCs/>
        </w:rPr>
      </w:pPr>
      <w:r w:rsidRPr="005364CB">
        <w:rPr>
          <w:b/>
          <w:bCs/>
        </w:rPr>
        <w:t xml:space="preserve">int </w:t>
      </w:r>
      <w:proofErr w:type="gramStart"/>
      <w:r w:rsidRPr="005364CB">
        <w:rPr>
          <w:b/>
          <w:bCs/>
        </w:rPr>
        <w:t>main(</w:t>
      </w:r>
      <w:proofErr w:type="gramEnd"/>
      <w:r w:rsidRPr="005364CB">
        <w:rPr>
          <w:b/>
          <w:bCs/>
        </w:rPr>
        <w:t>){</w:t>
      </w:r>
    </w:p>
    <w:p w14:paraId="6C32DDA9" w14:textId="77777777" w:rsidR="005364CB" w:rsidRPr="005364CB" w:rsidRDefault="005364CB" w:rsidP="005364CB">
      <w:pPr>
        <w:pStyle w:val="ListParagraph"/>
        <w:rPr>
          <w:b/>
          <w:bCs/>
        </w:rPr>
      </w:pPr>
    </w:p>
    <w:p w14:paraId="766E9314" w14:textId="77777777" w:rsidR="005364CB" w:rsidRPr="005364CB" w:rsidRDefault="005364CB" w:rsidP="005364CB">
      <w:pPr>
        <w:pStyle w:val="ListParagraph"/>
        <w:rPr>
          <w:b/>
          <w:bCs/>
        </w:rPr>
      </w:pPr>
      <w:r w:rsidRPr="005364CB">
        <w:rPr>
          <w:b/>
          <w:bCs/>
        </w:rPr>
        <w:tab/>
        <w:t>int a = 16;</w:t>
      </w:r>
    </w:p>
    <w:p w14:paraId="0B0D5BAF" w14:textId="77777777" w:rsidR="005364CB" w:rsidRPr="005364CB" w:rsidRDefault="005364CB" w:rsidP="005364CB">
      <w:pPr>
        <w:pStyle w:val="ListParagraph"/>
        <w:rPr>
          <w:b/>
          <w:bCs/>
        </w:rPr>
      </w:pPr>
      <w:r w:rsidRPr="005364CB">
        <w:rPr>
          <w:b/>
          <w:bCs/>
        </w:rPr>
        <w:tab/>
      </w:r>
      <w:proofErr w:type="spellStart"/>
      <w:proofErr w:type="gramStart"/>
      <w:r w:rsidRPr="005364CB">
        <w:rPr>
          <w:b/>
          <w:bCs/>
        </w:rPr>
        <w:t>doubleIt</w:t>
      </w:r>
      <w:proofErr w:type="spellEnd"/>
      <w:r w:rsidRPr="005364CB">
        <w:rPr>
          <w:b/>
          <w:bCs/>
        </w:rPr>
        <w:t>(</w:t>
      </w:r>
      <w:proofErr w:type="gramEnd"/>
      <w:r w:rsidRPr="005364CB">
        <w:rPr>
          <w:b/>
          <w:bCs/>
        </w:rPr>
        <w:t>9, &amp;a);</w:t>
      </w:r>
    </w:p>
    <w:p w14:paraId="1A82EDF7" w14:textId="77777777" w:rsidR="005364CB" w:rsidRPr="005364CB" w:rsidRDefault="005364CB" w:rsidP="005364CB">
      <w:pPr>
        <w:pStyle w:val="ListParagraph"/>
        <w:rPr>
          <w:b/>
          <w:bCs/>
        </w:rPr>
      </w:pPr>
      <w:r w:rsidRPr="005364CB">
        <w:rPr>
          <w:b/>
          <w:bCs/>
        </w:rPr>
        <w:tab/>
      </w:r>
    </w:p>
    <w:p w14:paraId="2BEFE8B6" w14:textId="77777777" w:rsidR="005364CB" w:rsidRPr="005364CB" w:rsidRDefault="005364CB" w:rsidP="005364CB">
      <w:pPr>
        <w:pStyle w:val="ListParagraph"/>
        <w:rPr>
          <w:b/>
          <w:bCs/>
        </w:rPr>
      </w:pPr>
      <w:r w:rsidRPr="005364CB">
        <w:rPr>
          <w:b/>
          <w:bCs/>
        </w:rPr>
        <w:tab/>
        <w:t>return 0;</w:t>
      </w:r>
    </w:p>
    <w:p w14:paraId="0145E395" w14:textId="6E73DFED" w:rsidR="005364CB" w:rsidRDefault="005364CB" w:rsidP="005364CB">
      <w:pPr>
        <w:pStyle w:val="ListParagraph"/>
        <w:rPr>
          <w:b/>
          <w:bCs/>
        </w:rPr>
      </w:pPr>
      <w:r w:rsidRPr="005364CB">
        <w:rPr>
          <w:b/>
          <w:bCs/>
        </w:rPr>
        <w:t>}</w:t>
      </w:r>
    </w:p>
    <w:p w14:paraId="6E627E9B" w14:textId="2AE61055" w:rsidR="005364CB" w:rsidRDefault="005364CB" w:rsidP="005364CB">
      <w:pPr>
        <w:pStyle w:val="ListParagraph"/>
        <w:rPr>
          <w:b/>
          <w:bCs/>
        </w:rPr>
      </w:pPr>
    </w:p>
    <w:p w14:paraId="3201D720" w14:textId="425649B2" w:rsidR="005364CB" w:rsidRPr="005364CB" w:rsidRDefault="005364CB" w:rsidP="005364CB">
      <w:pPr>
        <w:pStyle w:val="ListParagraph"/>
        <w:rPr>
          <w:b/>
          <w:bCs/>
        </w:rPr>
      </w:pPr>
    </w:p>
    <w:p w14:paraId="1556EDE8" w14:textId="4BA8B806" w:rsidR="000F57EB" w:rsidRDefault="000F57EB" w:rsidP="000F57EB">
      <w:pPr>
        <w:pStyle w:val="ListParagraph"/>
        <w:rPr>
          <w:b/>
          <w:bCs/>
        </w:rPr>
      </w:pPr>
    </w:p>
    <w:p w14:paraId="2928E3A9" w14:textId="77777777" w:rsidR="005364CB" w:rsidRDefault="005364CB" w:rsidP="005364CB">
      <w:pPr>
        <w:pStyle w:val="ListParagraph"/>
        <w:numPr>
          <w:ilvl w:val="0"/>
          <w:numId w:val="6"/>
        </w:numPr>
        <w:rPr>
          <w:b/>
          <w:bCs/>
          <w:sz w:val="28"/>
          <w:szCs w:val="28"/>
        </w:rPr>
      </w:pPr>
      <w:r w:rsidRPr="00697A9A">
        <w:rPr>
          <w:b/>
          <w:bCs/>
          <w:sz w:val="28"/>
          <w:szCs w:val="28"/>
        </w:rPr>
        <w:t>Write a different program with the same variables that make the same output.</w:t>
      </w:r>
    </w:p>
    <w:p w14:paraId="3E28B54A" w14:textId="20B29EB1" w:rsidR="00697A9A" w:rsidRDefault="00697A9A" w:rsidP="00697A9A">
      <w:pPr>
        <w:pStyle w:val="ListParagraph"/>
        <w:rPr>
          <w:b/>
          <w:bCs/>
        </w:rPr>
      </w:pPr>
    </w:p>
    <w:p w14:paraId="7F7EAD09" w14:textId="23A2C10E" w:rsidR="005364CB" w:rsidRDefault="003027A7" w:rsidP="00697A9A">
      <w:pPr>
        <w:pStyle w:val="ListParagraph"/>
        <w:rPr>
          <w:b/>
          <w:bCs/>
        </w:rPr>
      </w:pPr>
      <w:r>
        <w:rPr>
          <w:b/>
          <w:bCs/>
        </w:rPr>
        <w:t>Delete the (*) from the parameter of the method and the (&amp;) from the argument of the object in the main of this code:</w:t>
      </w:r>
    </w:p>
    <w:p w14:paraId="35D50D01" w14:textId="77777777" w:rsidR="003027A7" w:rsidRDefault="003027A7" w:rsidP="00697A9A">
      <w:pPr>
        <w:pStyle w:val="ListParagraph"/>
        <w:rPr>
          <w:b/>
          <w:bCs/>
        </w:rPr>
      </w:pPr>
    </w:p>
    <w:p w14:paraId="02496A04" w14:textId="77777777" w:rsidR="003027A7" w:rsidRPr="003027A7" w:rsidRDefault="003027A7" w:rsidP="003027A7">
      <w:pPr>
        <w:pStyle w:val="ListParagraph"/>
        <w:rPr>
          <w:b/>
          <w:bCs/>
        </w:rPr>
      </w:pPr>
      <w:r w:rsidRPr="003027A7">
        <w:rPr>
          <w:b/>
          <w:bCs/>
        </w:rPr>
        <w:t xml:space="preserve">void </w:t>
      </w:r>
      <w:proofErr w:type="spellStart"/>
      <w:r w:rsidRPr="003027A7">
        <w:rPr>
          <w:b/>
          <w:bCs/>
        </w:rPr>
        <w:t>doubleIt</w:t>
      </w:r>
      <w:proofErr w:type="spellEnd"/>
      <w:r w:rsidRPr="003027A7">
        <w:rPr>
          <w:b/>
          <w:bCs/>
        </w:rPr>
        <w:t xml:space="preserve"> (int x, int *</w:t>
      </w:r>
      <w:proofErr w:type="gramStart"/>
      <w:r w:rsidRPr="003027A7">
        <w:rPr>
          <w:b/>
          <w:bCs/>
        </w:rPr>
        <w:t>p){</w:t>
      </w:r>
      <w:proofErr w:type="gramEnd"/>
    </w:p>
    <w:p w14:paraId="5574CD21" w14:textId="4449A951" w:rsidR="003027A7" w:rsidRPr="003027A7" w:rsidRDefault="003027A7" w:rsidP="003027A7">
      <w:pPr>
        <w:pStyle w:val="ListParagraph"/>
        <w:rPr>
          <w:b/>
          <w:bCs/>
        </w:rPr>
      </w:pPr>
      <w:r w:rsidRPr="003027A7">
        <w:rPr>
          <w:b/>
          <w:bCs/>
        </w:rPr>
        <w:tab/>
        <w:t>*p = x + (*p - x) + 2;</w:t>
      </w:r>
    </w:p>
    <w:p w14:paraId="7CEE553C" w14:textId="77777777" w:rsidR="003027A7" w:rsidRPr="003027A7" w:rsidRDefault="003027A7" w:rsidP="003027A7">
      <w:pPr>
        <w:pStyle w:val="ListParagraph"/>
        <w:rPr>
          <w:b/>
          <w:bCs/>
        </w:rPr>
      </w:pPr>
      <w:r w:rsidRPr="003027A7">
        <w:rPr>
          <w:b/>
          <w:bCs/>
        </w:rPr>
        <w:tab/>
      </w:r>
      <w:proofErr w:type="spellStart"/>
      <w:r w:rsidRPr="003027A7">
        <w:rPr>
          <w:b/>
          <w:bCs/>
        </w:rPr>
        <w:t>cout</w:t>
      </w:r>
      <w:proofErr w:type="spellEnd"/>
      <w:r w:rsidRPr="003027A7">
        <w:rPr>
          <w:b/>
          <w:bCs/>
        </w:rPr>
        <w:t xml:space="preserve"> &lt;&lt; *p &lt;&lt; </w:t>
      </w:r>
      <w:proofErr w:type="spellStart"/>
      <w:r w:rsidRPr="003027A7">
        <w:rPr>
          <w:b/>
          <w:bCs/>
        </w:rPr>
        <w:t>endl</w:t>
      </w:r>
      <w:proofErr w:type="spellEnd"/>
      <w:r w:rsidRPr="003027A7">
        <w:rPr>
          <w:b/>
          <w:bCs/>
        </w:rPr>
        <w:t>;</w:t>
      </w:r>
    </w:p>
    <w:p w14:paraId="5E48E55E" w14:textId="77777777" w:rsidR="003027A7" w:rsidRPr="003027A7" w:rsidRDefault="003027A7" w:rsidP="003027A7">
      <w:pPr>
        <w:pStyle w:val="ListParagraph"/>
        <w:rPr>
          <w:b/>
          <w:bCs/>
        </w:rPr>
      </w:pPr>
      <w:r w:rsidRPr="003027A7">
        <w:rPr>
          <w:b/>
          <w:bCs/>
        </w:rPr>
        <w:t>}</w:t>
      </w:r>
    </w:p>
    <w:p w14:paraId="2D9429AE" w14:textId="77777777" w:rsidR="003027A7" w:rsidRPr="003027A7" w:rsidRDefault="003027A7" w:rsidP="003027A7">
      <w:pPr>
        <w:pStyle w:val="ListParagraph"/>
        <w:rPr>
          <w:b/>
          <w:bCs/>
        </w:rPr>
      </w:pPr>
    </w:p>
    <w:p w14:paraId="280FCC95" w14:textId="77777777" w:rsidR="003027A7" w:rsidRPr="003027A7" w:rsidRDefault="003027A7" w:rsidP="003027A7">
      <w:pPr>
        <w:pStyle w:val="ListParagraph"/>
        <w:rPr>
          <w:b/>
          <w:bCs/>
        </w:rPr>
      </w:pPr>
      <w:r w:rsidRPr="003027A7">
        <w:rPr>
          <w:b/>
          <w:bCs/>
        </w:rPr>
        <w:t xml:space="preserve">int </w:t>
      </w:r>
      <w:proofErr w:type="gramStart"/>
      <w:r w:rsidRPr="003027A7">
        <w:rPr>
          <w:b/>
          <w:bCs/>
        </w:rPr>
        <w:t>main(</w:t>
      </w:r>
      <w:proofErr w:type="gramEnd"/>
      <w:r w:rsidRPr="003027A7">
        <w:rPr>
          <w:b/>
          <w:bCs/>
        </w:rPr>
        <w:t>){</w:t>
      </w:r>
    </w:p>
    <w:p w14:paraId="012837D7" w14:textId="2586A35D" w:rsidR="003027A7" w:rsidRPr="003027A7" w:rsidRDefault="003027A7" w:rsidP="003027A7">
      <w:pPr>
        <w:pStyle w:val="ListParagraph"/>
        <w:rPr>
          <w:b/>
          <w:bCs/>
        </w:rPr>
      </w:pPr>
    </w:p>
    <w:p w14:paraId="7EF2E00F" w14:textId="5C2499D2" w:rsidR="003027A7" w:rsidRPr="003027A7" w:rsidRDefault="003027A7" w:rsidP="003027A7">
      <w:pPr>
        <w:pStyle w:val="ListParagraph"/>
        <w:rPr>
          <w:b/>
          <w:bCs/>
        </w:rPr>
      </w:pPr>
      <w:r w:rsidRPr="003027A7">
        <w:rPr>
          <w:b/>
          <w:bCs/>
        </w:rPr>
        <w:tab/>
        <w:t>int a = 16;</w:t>
      </w:r>
    </w:p>
    <w:p w14:paraId="468A9F0E" w14:textId="77777777" w:rsidR="003027A7" w:rsidRPr="003027A7" w:rsidRDefault="003027A7" w:rsidP="003027A7">
      <w:pPr>
        <w:pStyle w:val="ListParagraph"/>
        <w:rPr>
          <w:b/>
          <w:bCs/>
        </w:rPr>
      </w:pPr>
      <w:r w:rsidRPr="003027A7">
        <w:rPr>
          <w:b/>
          <w:bCs/>
        </w:rPr>
        <w:tab/>
      </w:r>
      <w:proofErr w:type="spellStart"/>
      <w:proofErr w:type="gramStart"/>
      <w:r w:rsidRPr="003027A7">
        <w:rPr>
          <w:b/>
          <w:bCs/>
        </w:rPr>
        <w:t>doubleIt</w:t>
      </w:r>
      <w:proofErr w:type="spellEnd"/>
      <w:r w:rsidRPr="003027A7">
        <w:rPr>
          <w:b/>
          <w:bCs/>
        </w:rPr>
        <w:t>(</w:t>
      </w:r>
      <w:proofErr w:type="gramEnd"/>
      <w:r w:rsidRPr="003027A7">
        <w:rPr>
          <w:b/>
          <w:bCs/>
        </w:rPr>
        <w:t>9, &amp;a);</w:t>
      </w:r>
    </w:p>
    <w:p w14:paraId="4F04A7FD" w14:textId="77777777" w:rsidR="003027A7" w:rsidRPr="003027A7" w:rsidRDefault="003027A7" w:rsidP="003027A7">
      <w:pPr>
        <w:pStyle w:val="ListParagraph"/>
        <w:rPr>
          <w:b/>
          <w:bCs/>
        </w:rPr>
      </w:pPr>
      <w:r w:rsidRPr="003027A7">
        <w:rPr>
          <w:b/>
          <w:bCs/>
        </w:rPr>
        <w:tab/>
      </w:r>
    </w:p>
    <w:p w14:paraId="00AD6ED4" w14:textId="77777777" w:rsidR="003027A7" w:rsidRPr="003027A7" w:rsidRDefault="003027A7" w:rsidP="003027A7">
      <w:pPr>
        <w:pStyle w:val="ListParagraph"/>
        <w:rPr>
          <w:b/>
          <w:bCs/>
        </w:rPr>
      </w:pPr>
      <w:r w:rsidRPr="003027A7">
        <w:rPr>
          <w:b/>
          <w:bCs/>
        </w:rPr>
        <w:tab/>
        <w:t>return 0;</w:t>
      </w:r>
    </w:p>
    <w:p w14:paraId="2CA63B55" w14:textId="4960ADD0" w:rsidR="003027A7" w:rsidRDefault="003027A7" w:rsidP="003027A7">
      <w:pPr>
        <w:pStyle w:val="ListParagraph"/>
        <w:rPr>
          <w:b/>
          <w:bCs/>
        </w:rPr>
      </w:pPr>
      <w:r w:rsidRPr="003027A7">
        <w:rPr>
          <w:b/>
          <w:bCs/>
        </w:rPr>
        <w:t>}</w:t>
      </w:r>
    </w:p>
    <w:p w14:paraId="1CF8E539" w14:textId="440A5857" w:rsidR="003027A7" w:rsidRDefault="003027A7" w:rsidP="003027A7">
      <w:pPr>
        <w:pStyle w:val="ListParagraph"/>
        <w:rPr>
          <w:b/>
          <w:bCs/>
        </w:rPr>
      </w:pPr>
    </w:p>
    <w:p w14:paraId="764DDACB" w14:textId="3D7EE836" w:rsidR="003027A7" w:rsidRDefault="003027A7" w:rsidP="003027A7">
      <w:pPr>
        <w:pStyle w:val="ListParagraph"/>
        <w:rPr>
          <w:b/>
          <w:bCs/>
        </w:rPr>
      </w:pPr>
      <w:r>
        <w:rPr>
          <w:b/>
          <w:bCs/>
        </w:rPr>
        <w:t>The result:</w:t>
      </w:r>
    </w:p>
    <w:p w14:paraId="489F4140" w14:textId="5BEBDEBD" w:rsidR="003027A7" w:rsidRPr="00697A9A" w:rsidRDefault="003027A7" w:rsidP="003027A7">
      <w:pPr>
        <w:pStyle w:val="ListParagraph"/>
        <w:rPr>
          <w:b/>
          <w:bCs/>
        </w:rPr>
      </w:pPr>
      <w:r>
        <w:rPr>
          <w:b/>
          <w:bCs/>
          <w:noProof/>
        </w:rPr>
        <w:drawing>
          <wp:anchor distT="0" distB="0" distL="114300" distR="114300" simplePos="0" relativeHeight="251676672" behindDoc="0" locked="0" layoutInCell="1" allowOverlap="1" wp14:anchorId="549C57F9" wp14:editId="5E24EBD0">
            <wp:simplePos x="0" y="0"/>
            <wp:positionH relativeFrom="margin">
              <wp:align>right</wp:align>
            </wp:positionH>
            <wp:positionV relativeFrom="paragraph">
              <wp:posOffset>108223</wp:posOffset>
            </wp:positionV>
            <wp:extent cx="6400800" cy="21558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stretch>
                      <a:fillRect/>
                    </a:stretch>
                  </pic:blipFill>
                  <pic:spPr>
                    <a:xfrm>
                      <a:off x="0" y="0"/>
                      <a:ext cx="6400800" cy="2155825"/>
                    </a:xfrm>
                    <a:prstGeom prst="rect">
                      <a:avLst/>
                    </a:prstGeom>
                  </pic:spPr>
                </pic:pic>
              </a:graphicData>
            </a:graphic>
            <wp14:sizeRelH relativeFrom="page">
              <wp14:pctWidth>0</wp14:pctWidth>
            </wp14:sizeRelH>
            <wp14:sizeRelV relativeFrom="page">
              <wp14:pctHeight>0</wp14:pctHeight>
            </wp14:sizeRelV>
          </wp:anchor>
        </w:drawing>
      </w:r>
    </w:p>
    <w:sectPr w:rsidR="003027A7" w:rsidRPr="00697A9A" w:rsidSect="00697A9A">
      <w:pgSz w:w="12240" w:h="15840" w:code="1"/>
      <w:pgMar w:top="1440" w:right="1080" w:bottom="1440" w:left="1080" w:header="1080" w:footer="720" w:gutter="0"/>
      <w:pgNumType w:fmt="lowerRoman"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A200D" w14:textId="77777777" w:rsidR="002206E4" w:rsidRDefault="002206E4">
      <w:pPr>
        <w:spacing w:after="0" w:line="240" w:lineRule="auto"/>
      </w:pPr>
      <w:r>
        <w:separator/>
      </w:r>
    </w:p>
    <w:p w14:paraId="236C7854" w14:textId="77777777" w:rsidR="002206E4" w:rsidRDefault="002206E4"/>
    <w:p w14:paraId="1350EDAF" w14:textId="77777777" w:rsidR="002206E4" w:rsidRDefault="002206E4"/>
  </w:endnote>
  <w:endnote w:type="continuationSeparator" w:id="0">
    <w:p w14:paraId="7C990A3E" w14:textId="77777777" w:rsidR="002206E4" w:rsidRDefault="002206E4">
      <w:pPr>
        <w:spacing w:after="0" w:line="240" w:lineRule="auto"/>
      </w:pPr>
      <w:r>
        <w:continuationSeparator/>
      </w:r>
    </w:p>
    <w:p w14:paraId="162AF532" w14:textId="77777777" w:rsidR="002206E4" w:rsidRDefault="002206E4"/>
    <w:p w14:paraId="090D3EA2" w14:textId="77777777" w:rsidR="002206E4" w:rsidRDefault="002206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2A57D" w14:textId="77777777" w:rsidR="002206E4" w:rsidRDefault="002206E4">
      <w:pPr>
        <w:spacing w:after="0" w:line="240" w:lineRule="auto"/>
      </w:pPr>
      <w:r>
        <w:separator/>
      </w:r>
    </w:p>
    <w:p w14:paraId="0D13A6FF" w14:textId="77777777" w:rsidR="002206E4" w:rsidRDefault="002206E4"/>
    <w:p w14:paraId="45FA3E68" w14:textId="77777777" w:rsidR="002206E4" w:rsidRDefault="002206E4"/>
  </w:footnote>
  <w:footnote w:type="continuationSeparator" w:id="0">
    <w:p w14:paraId="2075C376" w14:textId="77777777" w:rsidR="002206E4" w:rsidRDefault="002206E4">
      <w:pPr>
        <w:spacing w:after="0" w:line="240" w:lineRule="auto"/>
      </w:pPr>
      <w:r>
        <w:continuationSeparator/>
      </w:r>
    </w:p>
    <w:p w14:paraId="60D84D32" w14:textId="77777777" w:rsidR="002206E4" w:rsidRDefault="002206E4"/>
    <w:p w14:paraId="6516745E" w14:textId="77777777" w:rsidR="002206E4" w:rsidRDefault="002206E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64438EA"/>
    <w:multiLevelType w:val="hybridMultilevel"/>
    <w:tmpl w:val="E0A81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A9A"/>
    <w:rsid w:val="000F57EB"/>
    <w:rsid w:val="002206E4"/>
    <w:rsid w:val="003027A7"/>
    <w:rsid w:val="005364CB"/>
    <w:rsid w:val="00697A9A"/>
    <w:rsid w:val="00714BD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BE5EFC"/>
  <w15:docId w15:val="{924215E0-22F8-4FB8-9473-70115A9B7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 w:type="paragraph" w:styleId="ListParagraph">
    <w:name w:val="List Paragraph"/>
    <w:basedOn w:val="Normal"/>
    <w:uiPriority w:val="34"/>
    <w:qFormat/>
    <w:rsid w:val="00697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29899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RedAndBlack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A0EF68DFF44F6491A8E901C910FAFF"/>
        <w:category>
          <w:name w:val="General"/>
          <w:gallery w:val="placeholder"/>
        </w:category>
        <w:types>
          <w:type w:val="bbPlcHdr"/>
        </w:types>
        <w:behaviors>
          <w:behavior w:val="content"/>
        </w:behaviors>
        <w:guid w:val="{22B270D8-1EF7-462D-B802-C0EF0D73F420}"/>
      </w:docPartPr>
      <w:docPartBody>
        <w:p w:rsidR="00000000" w:rsidRDefault="00F24FDC">
          <w:pPr>
            <w:pStyle w:val="7DA0EF68DFF44F6491A8E901C910FAFF"/>
          </w:pPr>
          <w:r>
            <w:t>Annual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4472C4"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FDC"/>
    <w:rsid w:val="00F24F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AA3A6FD35A456696AFC7018192F6E0">
    <w:name w:val="58AA3A6FD35A456696AFC7018192F6E0"/>
  </w:style>
  <w:style w:type="paragraph" w:customStyle="1" w:styleId="C83E261D839C449A9F136C9EE9243670">
    <w:name w:val="C83E261D839C449A9F136C9EE9243670"/>
  </w:style>
  <w:style w:type="paragraph" w:customStyle="1" w:styleId="2BD3D5C298C8453EB1BECCA64312FAB8">
    <w:name w:val="2BD3D5C298C8453EB1BECCA64312FAB8"/>
  </w:style>
  <w:style w:type="paragraph" w:customStyle="1" w:styleId="C9914B0F236C4670B2DCFF6FD6A28287">
    <w:name w:val="C9914B0F236C4670B2DCFF6FD6A28287"/>
  </w:style>
  <w:style w:type="paragraph" w:customStyle="1" w:styleId="310330748CA24EBEAB68FED715D16EA4">
    <w:name w:val="310330748CA24EBEAB68FED715D16EA4"/>
  </w:style>
  <w:style w:type="paragraph" w:customStyle="1" w:styleId="E2F65856CD5348BBBC8859C5138A73AC">
    <w:name w:val="E2F65856CD5348BBBC8859C5138A73AC"/>
  </w:style>
  <w:style w:type="paragraph" w:customStyle="1" w:styleId="0B10DC9EAD394EF59CE41937B439C29B">
    <w:name w:val="0B10DC9EAD394EF59CE41937B439C29B"/>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D3CDE149864E4D7496B4D26AB5184596">
    <w:name w:val="D3CDE149864E4D7496B4D26AB5184596"/>
  </w:style>
  <w:style w:type="paragraph" w:customStyle="1" w:styleId="10A8946D4E6147CA8CF79A7F91649EE1">
    <w:name w:val="10A8946D4E6147CA8CF79A7F91649EE1"/>
  </w:style>
  <w:style w:type="paragraph" w:customStyle="1" w:styleId="40C7800602F3409D8C2AFE9D710C23DF">
    <w:name w:val="40C7800602F3409D8C2AFE9D710C23DF"/>
  </w:style>
  <w:style w:type="paragraph" w:customStyle="1" w:styleId="29739D3F028A4ABEA7711BF5EA1FD60F">
    <w:name w:val="29739D3F028A4ABEA7711BF5EA1FD60F"/>
  </w:style>
  <w:style w:type="paragraph" w:customStyle="1" w:styleId="D0EB7545CB6D489EA88E10F21F1D0C51">
    <w:name w:val="D0EB7545CB6D489EA88E10F21F1D0C51"/>
  </w:style>
  <w:style w:type="paragraph" w:customStyle="1" w:styleId="85E3457543D449CEB20278EE4EFADE10">
    <w:name w:val="85E3457543D449CEB20278EE4EFADE10"/>
  </w:style>
  <w:style w:type="paragraph" w:customStyle="1" w:styleId="4C5D0992640F4422A83CD8E7F196212D">
    <w:name w:val="4C5D0992640F4422A83CD8E7F196212D"/>
  </w:style>
  <w:style w:type="paragraph" w:customStyle="1" w:styleId="1184820233694D01B8E64F6948328342">
    <w:name w:val="1184820233694D01B8E64F6948328342"/>
  </w:style>
  <w:style w:type="character" w:styleId="Strong">
    <w:name w:val="Strong"/>
    <w:basedOn w:val="DefaultParagraphFont"/>
    <w:uiPriority w:val="10"/>
    <w:qFormat/>
    <w:rPr>
      <w:b/>
      <w:bCs/>
    </w:rPr>
  </w:style>
  <w:style w:type="paragraph" w:customStyle="1" w:styleId="EE95AED4E9F94575AD578A8E696DF4E0">
    <w:name w:val="EE95AED4E9F94575AD578A8E696DF4E0"/>
  </w:style>
  <w:style w:type="paragraph" w:customStyle="1" w:styleId="61692DFC1F1945EFB313FF6A162A66B6">
    <w:name w:val="61692DFC1F1945EFB313FF6A162A66B6"/>
  </w:style>
  <w:style w:type="paragraph" w:customStyle="1" w:styleId="922062EB6C4F4346818BDE40CEE2135E">
    <w:name w:val="922062EB6C4F4346818BDE40CEE2135E"/>
  </w:style>
  <w:style w:type="paragraph" w:customStyle="1" w:styleId="CE8542902B714E6EB291ABCB4578AFC8">
    <w:name w:val="CE8542902B714E6EB291ABCB4578AFC8"/>
  </w:style>
  <w:style w:type="paragraph" w:customStyle="1" w:styleId="FF924B8706EC49E99ECBC069FBC40B53">
    <w:name w:val="FF924B8706EC49E99ECBC069FBC40B53"/>
  </w:style>
  <w:style w:type="paragraph" w:customStyle="1" w:styleId="948652A9214A4BA2A81112BFC40BDAF6">
    <w:name w:val="948652A9214A4BA2A81112BFC40BDAF6"/>
  </w:style>
  <w:style w:type="paragraph" w:customStyle="1" w:styleId="5B76417CDE09439BA4714724B43C41B6">
    <w:name w:val="5B76417CDE09439BA4714724B43C41B6"/>
  </w:style>
  <w:style w:type="paragraph" w:customStyle="1" w:styleId="FD0318B0C8B74F5B8EEA2D896D49CD08">
    <w:name w:val="FD0318B0C8B74F5B8EEA2D896D49CD08"/>
  </w:style>
  <w:style w:type="paragraph" w:customStyle="1" w:styleId="7DA0EF68DFF44F6491A8E901C910FAFF">
    <w:name w:val="7DA0EF68DFF44F6491A8E901C910FAFF"/>
  </w:style>
  <w:style w:type="paragraph" w:customStyle="1" w:styleId="01FFA25CCBEC4DFAB63D9246CFF8CE58">
    <w:name w:val="01FFA25CCBEC4DFAB63D9246CFF8CE58"/>
  </w:style>
  <w:style w:type="paragraph" w:customStyle="1" w:styleId="7AF99A2157B34270AE6B4387570270EB">
    <w:name w:val="7AF99A2157B34270AE6B4387570270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SelectedStyle="\APA.XSL" StyleName="APA"/>
</file>

<file path=customXml/item3.xml><?xml version="1.0"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E586B3-B034-4752-907B-39B538ADCE1C}">
  <ds:schemaRefs>
    <ds:schemaRef ds:uri="http://schemas.openxmlformats.org/officeDocument/2006/bibliography"/>
  </ds:schemaRefs>
</ds:datastoreItem>
</file>

<file path=customXml/itemProps3.xml><?xml version="1.0" encoding="utf-8"?>
<ds:datastoreItem xmlns:ds="http://schemas.openxmlformats.org/officeDocument/2006/customXml" ds:itemID="{3C1902C9-CC89-4FDC-8834-42E874C269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RedAndBlackReport.dotx</Template>
  <TotalTime>130</TotalTime>
  <Pages>5</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Data Structure</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dc:title>
  <dc:creator>Mohammed</dc:creator>
  <cp:keywords/>
  <cp:lastModifiedBy>Mohammed</cp:lastModifiedBy>
  <cp:revision>1</cp:revision>
  <dcterms:created xsi:type="dcterms:W3CDTF">2024-08-15T16:54:00Z</dcterms:created>
  <dcterms:modified xsi:type="dcterms:W3CDTF">2024-08-15T19:04:00Z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